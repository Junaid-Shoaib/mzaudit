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DD" w:rsidRDefault="006378DD"/>
    <w:tbl>
      <w:tblPr>
        <w:tblStyle w:val="TableGrid"/>
        <w:tblW w:w="5522" w:type="pct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2880"/>
        <w:gridCol w:w="3871"/>
      </w:tblGrid>
      <w:tr w:rsidR="005C5712" w:rsidRPr="00565B06" w:rsidTr="00054D39">
        <w:trPr>
          <w:cantSplit/>
          <w:trHeight w:hRule="exact" w:val="3258"/>
        </w:trPr>
        <w:tc>
          <w:tcPr>
            <w:tcW w:w="2791" w:type="dxa"/>
          </w:tcPr>
          <w:p w:rsidR="006378DD" w:rsidRPr="00565B06" w:rsidRDefault="004F5A72" w:rsidP="006378DD">
            <w:pPr>
              <w:pStyle w:val="Subtitl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091565" cy="1604645"/>
                  <wp:effectExtent l="304800" t="266700" r="318135" b="262255"/>
                  <wp:wrapSquare wrapText="bothSides"/>
                  <wp:docPr id="4" name="Picture 3" descr="WhatsApp Image 2021-01-15 at 4.23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1-15 at 4.23.03 PM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565" cy="1604645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Mar>
              <w:right w:w="144" w:type="dxa"/>
            </w:tcMar>
          </w:tcPr>
          <w:p w:rsidR="00646CFB" w:rsidRDefault="00646CFB" w:rsidP="00BF298F">
            <w:pPr>
              <w:pStyle w:val="Subtitle"/>
              <w:rPr>
                <w:sz w:val="14"/>
              </w:rPr>
            </w:pPr>
          </w:p>
          <w:p w:rsidR="00646CFB" w:rsidRPr="00960EED" w:rsidRDefault="00D503E4" w:rsidP="00710EF4">
            <w:pPr>
              <w:pStyle w:val="Subtitle"/>
              <w:rPr>
                <w:rFonts w:ascii="Bell MT" w:hAnsi="Bell MT" w:cstheme="minorHAnsi"/>
                <w:caps w:val="0"/>
                <w:color w:val="000000" w:themeColor="text1"/>
                <w:sz w:val="52"/>
                <w:szCs w:val="52"/>
              </w:rPr>
            </w:pPr>
            <w:r w:rsidRPr="00960EED">
              <w:rPr>
                <w:rFonts w:ascii="Bell MT" w:hAnsi="Bell MT" w:cstheme="minorHAnsi"/>
                <w:caps w:val="0"/>
                <w:color w:val="000000" w:themeColor="text1"/>
                <w:sz w:val="52"/>
                <w:szCs w:val="52"/>
              </w:rPr>
              <w:t>JUNAID</w:t>
            </w:r>
            <w:r w:rsidR="003F377D" w:rsidRPr="00960EED">
              <w:rPr>
                <w:rFonts w:ascii="Bell MT" w:hAnsi="Bell MT" w:cstheme="minorHAnsi"/>
                <w:caps w:val="0"/>
                <w:color w:val="000000" w:themeColor="text1"/>
                <w:sz w:val="52"/>
                <w:szCs w:val="52"/>
              </w:rPr>
              <w:t xml:space="preserve"> SHOAIB</w:t>
            </w:r>
            <w:r w:rsidR="005B5ABD" w:rsidRPr="00960EED">
              <w:rPr>
                <w:rFonts w:ascii="Bell MT" w:hAnsi="Bell MT" w:cstheme="minorHAnsi"/>
                <w:caps w:val="0"/>
                <w:color w:val="000000" w:themeColor="text1"/>
                <w:sz w:val="52"/>
                <w:szCs w:val="52"/>
              </w:rPr>
              <w:t xml:space="preserve"> </w:t>
            </w:r>
          </w:p>
          <w:p w:rsidR="002D6C5D" w:rsidRPr="00825D4A" w:rsidRDefault="002D6C5D" w:rsidP="002D6C5D">
            <w:pPr>
              <w:spacing w:line="360" w:lineRule="auto"/>
              <w:rPr>
                <w:color w:val="000000" w:themeColor="text1"/>
                <w:sz w:val="14"/>
              </w:rPr>
            </w:pPr>
          </w:p>
          <w:p w:rsidR="00710EF4" w:rsidRDefault="005C5712" w:rsidP="00D503E4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825D4A">
              <w:rPr>
                <w:b/>
                <w:color w:val="000000" w:themeColor="text1"/>
                <w:sz w:val="24"/>
                <w:szCs w:val="24"/>
              </w:rPr>
              <w:t>Do</w:t>
            </w:r>
            <w:r w:rsidR="00710EF4" w:rsidRPr="00825D4A">
              <w:rPr>
                <w:b/>
                <w:color w:val="000000" w:themeColor="text1"/>
                <w:sz w:val="24"/>
                <w:szCs w:val="24"/>
              </w:rPr>
              <w:t>B</w:t>
            </w:r>
            <w:r w:rsidR="00710EF4" w:rsidRPr="00825D4A">
              <w:rPr>
                <w:color w:val="000000" w:themeColor="text1"/>
                <w:sz w:val="24"/>
                <w:szCs w:val="24"/>
              </w:rPr>
              <w:t>: 1</w:t>
            </w:r>
            <w:r w:rsidR="005B5ABD">
              <w:rPr>
                <w:color w:val="000000" w:themeColor="text1"/>
                <w:sz w:val="24"/>
                <w:szCs w:val="24"/>
              </w:rPr>
              <w:t>7</w:t>
            </w:r>
            <w:r w:rsidR="00710EF4" w:rsidRPr="00825D4A">
              <w:rPr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710EF4" w:rsidRPr="00825D4A">
              <w:rPr>
                <w:color w:val="000000" w:themeColor="text1"/>
                <w:sz w:val="24"/>
                <w:szCs w:val="24"/>
              </w:rPr>
              <w:t xml:space="preserve"> </w:t>
            </w:r>
            <w:r w:rsidR="00D503E4">
              <w:rPr>
                <w:color w:val="000000" w:themeColor="text1"/>
                <w:sz w:val="24"/>
                <w:szCs w:val="24"/>
              </w:rPr>
              <w:t>AUG-1999</w:t>
            </w:r>
          </w:p>
          <w:p w:rsidR="005B5ABD" w:rsidRPr="005B5ABD" w:rsidRDefault="005B5ABD" w:rsidP="00D503E4">
            <w:pP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  <w:r w:rsidRPr="005B5ABD">
              <w:rPr>
                <w:b/>
                <w:color w:val="000000" w:themeColor="text1"/>
                <w:sz w:val="24"/>
                <w:szCs w:val="24"/>
              </w:rPr>
              <w:t>F. Na: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B5ABD">
              <w:rPr>
                <w:color w:val="000000" w:themeColor="text1"/>
                <w:sz w:val="24"/>
                <w:szCs w:val="24"/>
              </w:rPr>
              <w:t>Shoaib Anwar</w:t>
            </w:r>
          </w:p>
          <w:p w:rsidR="005C5712" w:rsidRPr="00825D4A" w:rsidRDefault="00226CF7" w:rsidP="00D503E4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M. St.       </w:t>
            </w:r>
            <w:r w:rsidR="00D503E4">
              <w:rPr>
                <w:color w:val="000000" w:themeColor="text1"/>
                <w:sz w:val="24"/>
                <w:szCs w:val="24"/>
              </w:rPr>
              <w:t>Single</w:t>
            </w:r>
          </w:p>
          <w:p w:rsidR="005C5712" w:rsidRPr="00825D4A" w:rsidRDefault="005C5712" w:rsidP="00D503E4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825D4A">
              <w:rPr>
                <w:b/>
                <w:color w:val="000000" w:themeColor="text1"/>
                <w:sz w:val="24"/>
                <w:szCs w:val="24"/>
              </w:rPr>
              <w:t>Dom</w:t>
            </w:r>
            <w:r w:rsidR="00D503E4">
              <w:rPr>
                <w:color w:val="000000" w:themeColor="text1"/>
                <w:sz w:val="24"/>
                <w:szCs w:val="24"/>
              </w:rPr>
              <w:t>: Karachi, South</w:t>
            </w:r>
          </w:p>
          <w:p w:rsidR="005C5712" w:rsidRPr="00825D4A" w:rsidRDefault="005C5712" w:rsidP="00D503E4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825D4A">
              <w:rPr>
                <w:b/>
                <w:color w:val="000000" w:themeColor="text1"/>
                <w:sz w:val="24"/>
                <w:szCs w:val="24"/>
              </w:rPr>
              <w:t>CNIC</w:t>
            </w:r>
            <w:r w:rsidR="00D503E4">
              <w:rPr>
                <w:color w:val="000000" w:themeColor="text1"/>
                <w:sz w:val="24"/>
                <w:szCs w:val="24"/>
              </w:rPr>
              <w:t>: 42301</w:t>
            </w:r>
            <w:r w:rsidRPr="00825D4A">
              <w:rPr>
                <w:color w:val="000000" w:themeColor="text1"/>
                <w:sz w:val="24"/>
                <w:szCs w:val="24"/>
              </w:rPr>
              <w:t>-</w:t>
            </w:r>
            <w:r w:rsidR="00D503E4">
              <w:rPr>
                <w:color w:val="000000" w:themeColor="text1"/>
                <w:sz w:val="24"/>
                <w:szCs w:val="24"/>
              </w:rPr>
              <w:t>2189896</w:t>
            </w:r>
            <w:r w:rsidRPr="00825D4A">
              <w:rPr>
                <w:color w:val="000000" w:themeColor="text1"/>
                <w:sz w:val="24"/>
                <w:szCs w:val="24"/>
              </w:rPr>
              <w:t>-</w:t>
            </w:r>
            <w:r w:rsidR="00D503E4">
              <w:rPr>
                <w:color w:val="000000" w:themeColor="text1"/>
                <w:sz w:val="24"/>
                <w:szCs w:val="24"/>
              </w:rPr>
              <w:t>9</w:t>
            </w:r>
          </w:p>
          <w:p w:rsidR="005C5712" w:rsidRPr="00710EF4" w:rsidRDefault="005C5712" w:rsidP="005C5712">
            <w:pPr>
              <w:rPr>
                <w:color w:val="000000" w:themeColor="text1"/>
                <w:sz w:val="28"/>
              </w:rPr>
            </w:pPr>
          </w:p>
        </w:tc>
        <w:tc>
          <w:tcPr>
            <w:tcW w:w="3871" w:type="dxa"/>
            <w:tcMar>
              <w:left w:w="144" w:type="dxa"/>
            </w:tcMar>
          </w:tcPr>
          <w:tbl>
            <w:tblPr>
              <w:tblStyle w:val="TableGrid"/>
              <w:tblpPr w:leftFromText="180" w:rightFromText="180" w:vertAnchor="page" w:horzAnchor="margin" w:tblpXSpec="right" w:tblpY="268"/>
              <w:tblOverlap w:val="never"/>
              <w:tblW w:w="41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1"/>
              <w:gridCol w:w="339"/>
            </w:tblGrid>
            <w:tr w:rsidR="00646CFB" w:rsidRPr="00825D4A" w:rsidTr="002D6C5D">
              <w:trPr>
                <w:trHeight w:val="1152"/>
              </w:trPr>
              <w:tc>
                <w:tcPr>
                  <w:tcW w:w="288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646CFB" w:rsidRPr="00825D4A" w:rsidRDefault="00933FE5" w:rsidP="00D503E4">
                  <w:pPr>
                    <w:pStyle w:val="ContactInfo"/>
                    <w:rPr>
                      <w:color w:val="000000" w:themeColor="text1"/>
                      <w:sz w:val="24"/>
                    </w:rPr>
                  </w:pPr>
                  <w:sdt>
                    <w:sdtPr>
                      <w:rPr>
                        <w:color w:val="000000" w:themeColor="text1"/>
                        <w:sz w:val="24"/>
                      </w:rPr>
                      <w:alias w:val="Enter address:"/>
                      <w:tag w:val="Enter address:"/>
                      <w:id w:val="966779368"/>
                      <w:placeholder>
                        <w:docPart w:val="22ACEF499AAA4D56BEE831D615E7B85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D503E4">
                        <w:rPr>
                          <w:color w:val="000000" w:themeColor="text1"/>
                          <w:sz w:val="24"/>
                        </w:rPr>
                        <w:t>Plot No.321</w:t>
                      </w:r>
                      <w:r w:rsidR="00226CF7">
                        <w:rPr>
                          <w:color w:val="000000" w:themeColor="text1"/>
                          <w:sz w:val="24"/>
                        </w:rPr>
                        <w:t>,</w:t>
                      </w:r>
                      <w:r w:rsidR="00D503E4">
                        <w:rPr>
                          <w:color w:val="000000" w:themeColor="text1"/>
                          <w:sz w:val="24"/>
                        </w:rPr>
                        <w:t xml:space="preserve">  </w:t>
                      </w:r>
                      <w:r w:rsidR="00D503E4">
                        <w:rPr>
                          <w:color w:val="000000" w:themeColor="text1"/>
                          <w:sz w:val="24"/>
                        </w:rPr>
                        <w:br/>
                        <w:t>12</w:t>
                      </w:r>
                      <w:r w:rsidR="00226CF7">
                        <w:rPr>
                          <w:color w:val="000000" w:themeColor="text1"/>
                          <w:sz w:val="24"/>
                        </w:rPr>
                        <w:t xml:space="preserve"> St, </w:t>
                      </w:r>
                      <w:r w:rsidR="00D503E4">
                        <w:rPr>
                          <w:color w:val="000000" w:themeColor="text1"/>
                          <w:sz w:val="24"/>
                        </w:rPr>
                        <w:t>Dehli Colony</w:t>
                      </w:r>
                      <w:r w:rsidR="00226CF7">
                        <w:rPr>
                          <w:color w:val="000000" w:themeColor="text1"/>
                          <w:sz w:val="24"/>
                        </w:rPr>
                        <w:t>, Karachi, Sindh.</w:t>
                      </w:r>
                    </w:sdtContent>
                  </w:sdt>
                </w:p>
              </w:tc>
              <w:tc>
                <w:tcPr>
                  <w:tcW w:w="36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646CFB" w:rsidRPr="00825D4A" w:rsidRDefault="00194F6E" w:rsidP="00646CFB">
                  <w:pPr>
                    <w:pStyle w:val="Icons"/>
                    <w:jc w:val="right"/>
                    <w:rPr>
                      <w:color w:val="000000" w:themeColor="text1"/>
                      <w:sz w:val="24"/>
                    </w:rPr>
                  </w:pPr>
                  <w:r>
                    <w:rPr>
                      <w:noProof/>
                      <w:color w:val="000000" w:themeColor="text1"/>
                      <w:sz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18745" cy="118745"/>
                            <wp:effectExtent l="6350" t="0" r="8255" b="5080"/>
                            <wp:docPr id="33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custGeom>
                                      <a:avLst/>
                                      <a:gdLst>
                                        <a:gd name="T0" fmla="*/ 62360 w 2846"/>
                                        <a:gd name="T1" fmla="*/ 965 h 2833"/>
                                        <a:gd name="T2" fmla="*/ 67121 w 2846"/>
                                        <a:gd name="T3" fmla="*/ 4825 h 2833"/>
                                        <a:gd name="T4" fmla="*/ 73387 w 2846"/>
                                        <a:gd name="T5" fmla="*/ 10742 h 2833"/>
                                        <a:gd name="T6" fmla="*/ 80654 w 2846"/>
                                        <a:gd name="T7" fmla="*/ 17707 h 2833"/>
                                        <a:gd name="T8" fmla="*/ 88465 w 2846"/>
                                        <a:gd name="T9" fmla="*/ 25302 h 2833"/>
                                        <a:gd name="T10" fmla="*/ 96317 w 2846"/>
                                        <a:gd name="T11" fmla="*/ 33022 h 2833"/>
                                        <a:gd name="T12" fmla="*/ 103668 w 2846"/>
                                        <a:gd name="T13" fmla="*/ 40281 h 2833"/>
                                        <a:gd name="T14" fmla="*/ 110142 w 2846"/>
                                        <a:gd name="T15" fmla="*/ 46701 h 2833"/>
                                        <a:gd name="T16" fmla="*/ 115155 w 2846"/>
                                        <a:gd name="T17" fmla="*/ 51778 h 2833"/>
                                        <a:gd name="T18" fmla="*/ 118162 w 2846"/>
                                        <a:gd name="T19" fmla="*/ 54967 h 2833"/>
                                        <a:gd name="T20" fmla="*/ 115155 w 2846"/>
                                        <a:gd name="T21" fmla="*/ 55974 h 2833"/>
                                        <a:gd name="T22" fmla="*/ 107929 w 2846"/>
                                        <a:gd name="T23" fmla="*/ 56226 h 2833"/>
                                        <a:gd name="T24" fmla="*/ 103042 w 2846"/>
                                        <a:gd name="T25" fmla="*/ 56436 h 2833"/>
                                        <a:gd name="T26" fmla="*/ 103042 w 2846"/>
                                        <a:gd name="T27" fmla="*/ 107669 h 2833"/>
                                        <a:gd name="T28" fmla="*/ 102248 w 2846"/>
                                        <a:gd name="T29" fmla="*/ 113963 h 2833"/>
                                        <a:gd name="T30" fmla="*/ 99533 w 2846"/>
                                        <a:gd name="T31" fmla="*/ 117319 h 2833"/>
                                        <a:gd name="T32" fmla="*/ 94229 w 2846"/>
                                        <a:gd name="T33" fmla="*/ 118746 h 2833"/>
                                        <a:gd name="T34" fmla="*/ 90094 w 2846"/>
                                        <a:gd name="T35" fmla="*/ 118872 h 2833"/>
                                        <a:gd name="T36" fmla="*/ 85165 w 2846"/>
                                        <a:gd name="T37" fmla="*/ 118746 h 2833"/>
                                        <a:gd name="T38" fmla="*/ 80404 w 2846"/>
                                        <a:gd name="T39" fmla="*/ 118410 h 2833"/>
                                        <a:gd name="T40" fmla="*/ 77605 w 2846"/>
                                        <a:gd name="T41" fmla="*/ 116187 h 2833"/>
                                        <a:gd name="T42" fmla="*/ 76477 w 2846"/>
                                        <a:gd name="T43" fmla="*/ 110732 h 2833"/>
                                        <a:gd name="T44" fmla="*/ 76227 w 2846"/>
                                        <a:gd name="T45" fmla="*/ 103221 h 2833"/>
                                        <a:gd name="T46" fmla="*/ 76101 w 2846"/>
                                        <a:gd name="T47" fmla="*/ 95375 h 2833"/>
                                        <a:gd name="T48" fmla="*/ 76060 w 2846"/>
                                        <a:gd name="T49" fmla="*/ 87108 h 2833"/>
                                        <a:gd name="T50" fmla="*/ 76060 w 2846"/>
                                        <a:gd name="T51" fmla="*/ 80059 h 2833"/>
                                        <a:gd name="T52" fmla="*/ 76101 w 2846"/>
                                        <a:gd name="T53" fmla="*/ 75821 h 2833"/>
                                        <a:gd name="T54" fmla="*/ 75642 w 2846"/>
                                        <a:gd name="T55" fmla="*/ 71625 h 2833"/>
                                        <a:gd name="T56" fmla="*/ 73094 w 2846"/>
                                        <a:gd name="T57" fmla="*/ 68436 h 2833"/>
                                        <a:gd name="T58" fmla="*/ 68959 w 2846"/>
                                        <a:gd name="T59" fmla="*/ 66800 h 2833"/>
                                        <a:gd name="T60" fmla="*/ 63863 w 2846"/>
                                        <a:gd name="T61" fmla="*/ 66254 h 2833"/>
                                        <a:gd name="T62" fmla="*/ 58392 w 2846"/>
                                        <a:gd name="T63" fmla="*/ 66171 h 2833"/>
                                        <a:gd name="T64" fmla="*/ 52335 w 2846"/>
                                        <a:gd name="T65" fmla="*/ 66548 h 2833"/>
                                        <a:gd name="T66" fmla="*/ 47156 w 2846"/>
                                        <a:gd name="T67" fmla="*/ 67849 h 2833"/>
                                        <a:gd name="T68" fmla="*/ 43481 w 2846"/>
                                        <a:gd name="T69" fmla="*/ 70408 h 2833"/>
                                        <a:gd name="T70" fmla="*/ 42186 w 2846"/>
                                        <a:gd name="T71" fmla="*/ 74604 h 2833"/>
                                        <a:gd name="T72" fmla="*/ 42228 w 2846"/>
                                        <a:gd name="T73" fmla="*/ 101836 h 2833"/>
                                        <a:gd name="T74" fmla="*/ 42144 w 2846"/>
                                        <a:gd name="T75" fmla="*/ 113165 h 2833"/>
                                        <a:gd name="T76" fmla="*/ 40056 w 2846"/>
                                        <a:gd name="T77" fmla="*/ 116774 h 2833"/>
                                        <a:gd name="T78" fmla="*/ 35294 w 2846"/>
                                        <a:gd name="T79" fmla="*/ 118410 h 2833"/>
                                        <a:gd name="T80" fmla="*/ 23474 w 2846"/>
                                        <a:gd name="T81" fmla="*/ 118662 h 2833"/>
                                        <a:gd name="T82" fmla="*/ 18545 w 2846"/>
                                        <a:gd name="T83" fmla="*/ 117194 h 2833"/>
                                        <a:gd name="T84" fmla="*/ 15872 w 2846"/>
                                        <a:gd name="T85" fmla="*/ 113417 h 2833"/>
                                        <a:gd name="T86" fmla="*/ 15538 w 2846"/>
                                        <a:gd name="T87" fmla="*/ 95878 h 2833"/>
                                        <a:gd name="T88" fmla="*/ 15454 w 2846"/>
                                        <a:gd name="T89" fmla="*/ 56688 h 2833"/>
                                        <a:gd name="T90" fmla="*/ 12865 w 2846"/>
                                        <a:gd name="T91" fmla="*/ 56730 h 2833"/>
                                        <a:gd name="T92" fmla="*/ 7978 w 2846"/>
                                        <a:gd name="T93" fmla="*/ 56772 h 2833"/>
                                        <a:gd name="T94" fmla="*/ 3049 w 2846"/>
                                        <a:gd name="T95" fmla="*/ 56730 h 2833"/>
                                        <a:gd name="T96" fmla="*/ 167 w 2846"/>
                                        <a:gd name="T97" fmla="*/ 56730 h 2833"/>
                                        <a:gd name="T98" fmla="*/ 1086 w 2846"/>
                                        <a:gd name="T99" fmla="*/ 55345 h 2833"/>
                                        <a:gd name="T100" fmla="*/ 4553 w 2846"/>
                                        <a:gd name="T101" fmla="*/ 51611 h 2833"/>
                                        <a:gd name="T102" fmla="*/ 9857 w 2846"/>
                                        <a:gd name="T103" fmla="*/ 46030 h 2833"/>
                                        <a:gd name="T104" fmla="*/ 16457 w 2846"/>
                                        <a:gd name="T105" fmla="*/ 39190 h 2833"/>
                                        <a:gd name="T106" fmla="*/ 23975 w 2846"/>
                                        <a:gd name="T107" fmla="*/ 31596 h 2833"/>
                                        <a:gd name="T108" fmla="*/ 31827 w 2846"/>
                                        <a:gd name="T109" fmla="*/ 23749 h 2833"/>
                                        <a:gd name="T110" fmla="*/ 39513 w 2846"/>
                                        <a:gd name="T111" fmla="*/ 16071 h 2833"/>
                                        <a:gd name="T112" fmla="*/ 46613 w 2846"/>
                                        <a:gd name="T113" fmla="*/ 9147 h 2833"/>
                                        <a:gd name="T114" fmla="*/ 52502 w 2846"/>
                                        <a:gd name="T115" fmla="*/ 3399 h 2833"/>
                                        <a:gd name="T116" fmla="*/ 57097 w 2846"/>
                                        <a:gd name="T117" fmla="*/ 294 h 2833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  <a:gd name="T168" fmla="*/ 0 60000 65536"/>
                                        <a:gd name="T169" fmla="*/ 0 60000 65536"/>
                                        <a:gd name="T170" fmla="*/ 0 60000 65536"/>
                                        <a:gd name="T171" fmla="*/ 0 60000 65536"/>
                                        <a:gd name="T172" fmla="*/ 0 60000 65536"/>
                                        <a:gd name="T173" fmla="*/ 0 60000 65536"/>
                                        <a:gd name="T174" fmla="*/ 0 60000 65536"/>
                                        <a:gd name="T175" fmla="*/ 0 60000 65536"/>
                                        <a:gd name="T176" fmla="*/ 0 60000 65536"/>
                                      </a:gdLst>
                                      <a:ahLst/>
                                      <a:cxnLst>
                                        <a:cxn ang="T118">
                                          <a:pos x="T0" y="T1"/>
                                        </a:cxn>
                                        <a:cxn ang="T119">
                                          <a:pos x="T2" y="T3"/>
                                        </a:cxn>
                                        <a:cxn ang="T120">
                                          <a:pos x="T4" y="T5"/>
                                        </a:cxn>
                                        <a:cxn ang="T121">
                                          <a:pos x="T6" y="T7"/>
                                        </a:cxn>
                                        <a:cxn ang="T122">
                                          <a:pos x="T8" y="T9"/>
                                        </a:cxn>
                                        <a:cxn ang="T123">
                                          <a:pos x="T10" y="T11"/>
                                        </a:cxn>
                                        <a:cxn ang="T124">
                                          <a:pos x="T12" y="T13"/>
                                        </a:cxn>
                                        <a:cxn ang="T125">
                                          <a:pos x="T14" y="T15"/>
                                        </a:cxn>
                                        <a:cxn ang="T126">
                                          <a:pos x="T16" y="T17"/>
                                        </a:cxn>
                                        <a:cxn ang="T127">
                                          <a:pos x="T18" y="T19"/>
                                        </a:cxn>
                                        <a:cxn ang="T128">
                                          <a:pos x="T20" y="T21"/>
                                        </a:cxn>
                                        <a:cxn ang="T129">
                                          <a:pos x="T22" y="T23"/>
                                        </a:cxn>
                                        <a:cxn ang="T130">
                                          <a:pos x="T24" y="T25"/>
                                        </a:cxn>
                                        <a:cxn ang="T131">
                                          <a:pos x="T26" y="T27"/>
                                        </a:cxn>
                                        <a:cxn ang="T132">
                                          <a:pos x="T28" y="T29"/>
                                        </a:cxn>
                                        <a:cxn ang="T133">
                                          <a:pos x="T30" y="T31"/>
                                        </a:cxn>
                                        <a:cxn ang="T134">
                                          <a:pos x="T32" y="T33"/>
                                        </a:cxn>
                                        <a:cxn ang="T135">
                                          <a:pos x="T34" y="T35"/>
                                        </a:cxn>
                                        <a:cxn ang="T136">
                                          <a:pos x="T36" y="T37"/>
                                        </a:cxn>
                                        <a:cxn ang="T137">
                                          <a:pos x="T38" y="T39"/>
                                        </a:cxn>
                                        <a:cxn ang="T138">
                                          <a:pos x="T40" y="T41"/>
                                        </a:cxn>
                                        <a:cxn ang="T139">
                                          <a:pos x="T42" y="T43"/>
                                        </a:cxn>
                                        <a:cxn ang="T140">
                                          <a:pos x="T44" y="T45"/>
                                        </a:cxn>
                                        <a:cxn ang="T141">
                                          <a:pos x="T46" y="T47"/>
                                        </a:cxn>
                                        <a:cxn ang="T142">
                                          <a:pos x="T48" y="T49"/>
                                        </a:cxn>
                                        <a:cxn ang="T143">
                                          <a:pos x="T50" y="T51"/>
                                        </a:cxn>
                                        <a:cxn ang="T144">
                                          <a:pos x="T52" y="T53"/>
                                        </a:cxn>
                                        <a:cxn ang="T145">
                                          <a:pos x="T54" y="T55"/>
                                        </a:cxn>
                                        <a:cxn ang="T146">
                                          <a:pos x="T56" y="T57"/>
                                        </a:cxn>
                                        <a:cxn ang="T147">
                                          <a:pos x="T58" y="T59"/>
                                        </a:cxn>
                                        <a:cxn ang="T148">
                                          <a:pos x="T60" y="T61"/>
                                        </a:cxn>
                                        <a:cxn ang="T149">
                                          <a:pos x="T62" y="T63"/>
                                        </a:cxn>
                                        <a:cxn ang="T150">
                                          <a:pos x="T64" y="T65"/>
                                        </a:cxn>
                                        <a:cxn ang="T151">
                                          <a:pos x="T66" y="T67"/>
                                        </a:cxn>
                                        <a:cxn ang="T152">
                                          <a:pos x="T68" y="T69"/>
                                        </a:cxn>
                                        <a:cxn ang="T153">
                                          <a:pos x="T70" y="T71"/>
                                        </a:cxn>
                                        <a:cxn ang="T154">
                                          <a:pos x="T72" y="T73"/>
                                        </a:cxn>
                                        <a:cxn ang="T155">
                                          <a:pos x="T74" y="T75"/>
                                        </a:cxn>
                                        <a:cxn ang="T156">
                                          <a:pos x="T76" y="T77"/>
                                        </a:cxn>
                                        <a:cxn ang="T157">
                                          <a:pos x="T78" y="T79"/>
                                        </a:cxn>
                                        <a:cxn ang="T158">
                                          <a:pos x="T80" y="T81"/>
                                        </a:cxn>
                                        <a:cxn ang="T159">
                                          <a:pos x="T82" y="T83"/>
                                        </a:cxn>
                                        <a:cxn ang="T160">
                                          <a:pos x="T84" y="T85"/>
                                        </a:cxn>
                                        <a:cxn ang="T161">
                                          <a:pos x="T86" y="T87"/>
                                        </a:cxn>
                                        <a:cxn ang="T162">
                                          <a:pos x="T88" y="T89"/>
                                        </a:cxn>
                                        <a:cxn ang="T163">
                                          <a:pos x="T90" y="T91"/>
                                        </a:cxn>
                                        <a:cxn ang="T164">
                                          <a:pos x="T92" y="T93"/>
                                        </a:cxn>
                                        <a:cxn ang="T165">
                                          <a:pos x="T94" y="T95"/>
                                        </a:cxn>
                                        <a:cxn ang="T166">
                                          <a:pos x="T96" y="T97"/>
                                        </a:cxn>
                                        <a:cxn ang="T167">
                                          <a:pos x="T98" y="T99"/>
                                        </a:cxn>
                                        <a:cxn ang="T168">
                                          <a:pos x="T100" y="T101"/>
                                        </a:cxn>
                                        <a:cxn ang="T169">
                                          <a:pos x="T102" y="T103"/>
                                        </a:cxn>
                                        <a:cxn ang="T170">
                                          <a:pos x="T104" y="T105"/>
                                        </a:cxn>
                                        <a:cxn ang="T171">
                                          <a:pos x="T106" y="T107"/>
                                        </a:cxn>
                                        <a:cxn ang="T172">
                                          <a:pos x="T108" y="T109"/>
                                        </a:cxn>
                                        <a:cxn ang="T173">
                                          <a:pos x="T110" y="T111"/>
                                        </a:cxn>
                                        <a:cxn ang="T174">
                                          <a:pos x="T112" y="T113"/>
                                        </a:cxn>
                                        <a:cxn ang="T175">
                                          <a:pos x="T114" y="T115"/>
                                        </a:cxn>
                                        <a:cxn ang="T176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B4D75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2601876,40448;2800521,202240;3061960,450250;3365165,742188;3691067,1060532;4018680,1384115;4325389,1688375;4595507,1957469;4804666,2170271;4930129,2303938;4804666,2346146;4503173,2356709;4299270,2365511;4299270,4512939;4266142,4776751;4152862,4917418;3931561,4977230;3759034,4982512;3553379,4977230;3354734,4963147;3237950,4869970;3190886,4641324;3180455,4326501;3175198,3997637;3173487,3651126;3173487,3355667;3175198,3178032;3156047,3002157;3049735,2868490;2877209,2799917;2664586,2777032;2436317,2773553;2183598,2789355;1967512,2843886;1814178,2951146;1760146,3127022;1761899,4268449;1758394,4743303;1671275,4894574;1472588,4963147;979417,4973710;773762,4912178;662235,4753866;648299,4018720;644795,2376074;536772,2377834;332870,2379594;127215,2377834;6968,2377834;45312,2319782;189967,2163272;411268,1929344;686643,1642646;1000320,1324344;1327933,995438;1648620,673615;1944856,383396;2190566,142469;2382285,12323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46CFB" w:rsidRPr="00825D4A" w:rsidTr="002D6C5D">
              <w:trPr>
                <w:trHeight w:val="720"/>
              </w:trPr>
              <w:sdt>
                <w:sdtPr>
                  <w:rPr>
                    <w:color w:val="auto"/>
                    <w:sz w:val="24"/>
                  </w:rPr>
                  <w:alias w:val="Enter phone:"/>
                  <w:tag w:val="Enter phone:"/>
                  <w:id w:val="-1849400302"/>
                  <w:placeholder>
                    <w:docPart w:val="2CE3B7C61C674ADCBA1F9867C956323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2880" w:type="dxa"/>
                      <w:tcMar>
                        <w:left w:w="720" w:type="dxa"/>
                        <w:right w:w="29" w:type="dxa"/>
                      </w:tcMar>
                    </w:tcPr>
                    <w:p w:rsidR="00646CFB" w:rsidRPr="00825D4A" w:rsidRDefault="009D0AD8" w:rsidP="009D0AD8">
                      <w:pPr>
                        <w:pStyle w:val="ContactInf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auto"/>
                          <w:sz w:val="24"/>
                        </w:rPr>
                        <w:t>(+92) 321</w:t>
                      </w:r>
                      <w:r w:rsidR="00226CF7">
                        <w:rPr>
                          <w:color w:val="auto"/>
                          <w:sz w:val="24"/>
                        </w:rPr>
                        <w:t xml:space="preserve"> - </w:t>
                      </w:r>
                      <w:r>
                        <w:rPr>
                          <w:color w:val="auto"/>
                          <w:sz w:val="24"/>
                        </w:rPr>
                        <w:t>2215902</w:t>
                      </w:r>
                      <w:r>
                        <w:rPr>
                          <w:color w:val="auto"/>
                          <w:sz w:val="24"/>
                        </w:rPr>
                        <w:br/>
                        <w:t>(+92) 312</w:t>
                      </w:r>
                      <w:r w:rsidR="00226CF7">
                        <w:rPr>
                          <w:color w:val="auto"/>
                          <w:sz w:val="24"/>
                        </w:rPr>
                        <w:t xml:space="preserve"> - </w:t>
                      </w:r>
                      <w:r>
                        <w:rPr>
                          <w:color w:val="auto"/>
                          <w:sz w:val="24"/>
                        </w:rPr>
                        <w:t>8454549</w:t>
                      </w:r>
                      <w:r w:rsidR="00226CF7">
                        <w:rPr>
                          <w:color w:val="auto"/>
                          <w:sz w:val="24"/>
                        </w:rPr>
                        <w:t xml:space="preserve">  </w:t>
                      </w:r>
                    </w:p>
                  </w:tc>
                </w:sdtContent>
              </w:sdt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646CFB" w:rsidRPr="00825D4A" w:rsidRDefault="00194F6E" w:rsidP="00646CFB">
                  <w:pPr>
                    <w:pStyle w:val="Icons"/>
                    <w:jc w:val="right"/>
                    <w:rPr>
                      <w:color w:val="000000" w:themeColor="text1"/>
                      <w:sz w:val="24"/>
                    </w:rPr>
                  </w:pPr>
                  <w:r>
                    <w:rPr>
                      <w:noProof/>
                      <w:color w:val="000000" w:themeColor="text1"/>
                      <w:sz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09855" cy="109855"/>
                            <wp:effectExtent l="6350" t="0" r="7620" b="4445"/>
                            <wp:docPr id="32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20510 w 2552"/>
                                        <a:gd name="T1" fmla="*/ 461 h 2616"/>
                                        <a:gd name="T2" fmla="*/ 24938 w 2552"/>
                                        <a:gd name="T3" fmla="*/ 3230 h 2616"/>
                                        <a:gd name="T4" fmla="*/ 31904 w 2552"/>
                                        <a:gd name="T5" fmla="*/ 10109 h 2616"/>
                                        <a:gd name="T6" fmla="*/ 36719 w 2552"/>
                                        <a:gd name="T7" fmla="*/ 14932 h 2616"/>
                                        <a:gd name="T8" fmla="*/ 38697 w 2552"/>
                                        <a:gd name="T9" fmla="*/ 18833 h 2616"/>
                                        <a:gd name="T10" fmla="*/ 38353 w 2552"/>
                                        <a:gd name="T11" fmla="*/ 22650 h 2616"/>
                                        <a:gd name="T12" fmla="*/ 35687 w 2552"/>
                                        <a:gd name="T13" fmla="*/ 26383 h 2616"/>
                                        <a:gd name="T14" fmla="*/ 31259 w 2552"/>
                                        <a:gd name="T15" fmla="*/ 30326 h 2616"/>
                                        <a:gd name="T16" fmla="*/ 28765 w 2552"/>
                                        <a:gd name="T17" fmla="*/ 34521 h 2616"/>
                                        <a:gd name="T18" fmla="*/ 28507 w 2552"/>
                                        <a:gd name="T19" fmla="*/ 38799 h 2616"/>
                                        <a:gd name="T20" fmla="*/ 30399 w 2552"/>
                                        <a:gd name="T21" fmla="*/ 43077 h 2616"/>
                                        <a:gd name="T22" fmla="*/ 39471 w 2552"/>
                                        <a:gd name="T23" fmla="*/ 52557 h 2616"/>
                                        <a:gd name="T24" fmla="*/ 60282 w 2552"/>
                                        <a:gd name="T25" fmla="*/ 72061 h 2616"/>
                                        <a:gd name="T26" fmla="*/ 70085 w 2552"/>
                                        <a:gd name="T27" fmla="*/ 80450 h 2616"/>
                                        <a:gd name="T28" fmla="*/ 74256 w 2552"/>
                                        <a:gd name="T29" fmla="*/ 81625 h 2616"/>
                                        <a:gd name="T30" fmla="*/ 78383 w 2552"/>
                                        <a:gd name="T31" fmla="*/ 80576 h 2616"/>
                                        <a:gd name="T32" fmla="*/ 82296 w 2552"/>
                                        <a:gd name="T33" fmla="*/ 77011 h 2616"/>
                                        <a:gd name="T34" fmla="*/ 86768 w 2552"/>
                                        <a:gd name="T35" fmla="*/ 72858 h 2616"/>
                                        <a:gd name="T36" fmla="*/ 91196 w 2552"/>
                                        <a:gd name="T37" fmla="*/ 71432 h 2616"/>
                                        <a:gd name="T38" fmla="*/ 95539 w 2552"/>
                                        <a:gd name="T39" fmla="*/ 72481 h 2616"/>
                                        <a:gd name="T40" fmla="*/ 99753 w 2552"/>
                                        <a:gd name="T41" fmla="*/ 75920 h 2616"/>
                                        <a:gd name="T42" fmla="*/ 108739 w 2552"/>
                                        <a:gd name="T43" fmla="*/ 86449 h 2616"/>
                                        <a:gd name="T44" fmla="*/ 109728 w 2552"/>
                                        <a:gd name="T45" fmla="*/ 90140 h 2616"/>
                                        <a:gd name="T46" fmla="*/ 109126 w 2552"/>
                                        <a:gd name="T47" fmla="*/ 93453 h 2616"/>
                                        <a:gd name="T48" fmla="*/ 107750 w 2552"/>
                                        <a:gd name="T49" fmla="*/ 95928 h 2616"/>
                                        <a:gd name="T50" fmla="*/ 106417 w 2552"/>
                                        <a:gd name="T51" fmla="*/ 97354 h 2616"/>
                                        <a:gd name="T52" fmla="*/ 105686 w 2552"/>
                                        <a:gd name="T53" fmla="*/ 97983 h 2616"/>
                                        <a:gd name="T54" fmla="*/ 103708 w 2552"/>
                                        <a:gd name="T55" fmla="*/ 99577 h 2616"/>
                                        <a:gd name="T56" fmla="*/ 100914 w 2552"/>
                                        <a:gd name="T57" fmla="*/ 101758 h 2616"/>
                                        <a:gd name="T58" fmla="*/ 97560 w 2552"/>
                                        <a:gd name="T59" fmla="*/ 104107 h 2616"/>
                                        <a:gd name="T60" fmla="*/ 94034 w 2552"/>
                                        <a:gd name="T61" fmla="*/ 106205 h 2616"/>
                                        <a:gd name="T62" fmla="*/ 90680 w 2552"/>
                                        <a:gd name="T63" fmla="*/ 107673 h 2616"/>
                                        <a:gd name="T64" fmla="*/ 84446 w 2552"/>
                                        <a:gd name="T65" fmla="*/ 109267 h 2616"/>
                                        <a:gd name="T66" fmla="*/ 79458 w 2552"/>
                                        <a:gd name="T67" fmla="*/ 109728 h 2616"/>
                                        <a:gd name="T68" fmla="*/ 75331 w 2552"/>
                                        <a:gd name="T69" fmla="*/ 109309 h 2616"/>
                                        <a:gd name="T70" fmla="*/ 71719 w 2552"/>
                                        <a:gd name="T71" fmla="*/ 108260 h 2616"/>
                                        <a:gd name="T72" fmla="*/ 68322 w 2552"/>
                                        <a:gd name="T73" fmla="*/ 106708 h 2616"/>
                                        <a:gd name="T74" fmla="*/ 61872 w 2552"/>
                                        <a:gd name="T75" fmla="*/ 103562 h 2616"/>
                                        <a:gd name="T76" fmla="*/ 50177 w 2552"/>
                                        <a:gd name="T77" fmla="*/ 97061 h 2616"/>
                                        <a:gd name="T78" fmla="*/ 39385 w 2552"/>
                                        <a:gd name="T79" fmla="*/ 90014 h 2616"/>
                                        <a:gd name="T80" fmla="*/ 29625 w 2552"/>
                                        <a:gd name="T81" fmla="*/ 82170 h 2616"/>
                                        <a:gd name="T82" fmla="*/ 20982 w 2552"/>
                                        <a:gd name="T83" fmla="*/ 73446 h 2616"/>
                                        <a:gd name="T84" fmla="*/ 13501 w 2552"/>
                                        <a:gd name="T85" fmla="*/ 63756 h 2616"/>
                                        <a:gd name="T86" fmla="*/ 7309 w 2552"/>
                                        <a:gd name="T87" fmla="*/ 52893 h 2616"/>
                                        <a:gd name="T88" fmla="*/ 2537 w 2552"/>
                                        <a:gd name="T89" fmla="*/ 40770 h 2616"/>
                                        <a:gd name="T90" fmla="*/ 172 w 2552"/>
                                        <a:gd name="T91" fmla="*/ 30788 h 2616"/>
                                        <a:gd name="T92" fmla="*/ 473 w 2552"/>
                                        <a:gd name="T93" fmla="*/ 22776 h 2616"/>
                                        <a:gd name="T94" fmla="*/ 2709 w 2552"/>
                                        <a:gd name="T95" fmla="*/ 15310 h 2616"/>
                                        <a:gd name="T96" fmla="*/ 6879 w 2552"/>
                                        <a:gd name="T97" fmla="*/ 8263 h 2616"/>
                                        <a:gd name="T98" fmla="*/ 11996 w 2552"/>
                                        <a:gd name="T99" fmla="*/ 2559 h 2616"/>
                                        <a:gd name="T100" fmla="*/ 16210 w 2552"/>
                                        <a:gd name="T101" fmla="*/ 252 h 261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</a:gdLst>
                                      <a:ahLst/>
                                      <a:cxnLst>
                                        <a:cxn ang="T102">
                                          <a:pos x="T0" y="T1"/>
                                        </a:cxn>
                                        <a:cxn ang="T103">
                                          <a:pos x="T2" y="T3"/>
                                        </a:cxn>
                                        <a:cxn ang="T104">
                                          <a:pos x="T4" y="T5"/>
                                        </a:cxn>
                                        <a:cxn ang="T105">
                                          <a:pos x="T6" y="T7"/>
                                        </a:cxn>
                                        <a:cxn ang="T106">
                                          <a:pos x="T8" y="T9"/>
                                        </a:cxn>
                                        <a:cxn ang="T107">
                                          <a:pos x="T10" y="T11"/>
                                        </a:cxn>
                                        <a:cxn ang="T108">
                                          <a:pos x="T12" y="T13"/>
                                        </a:cxn>
                                        <a:cxn ang="T109">
                                          <a:pos x="T14" y="T15"/>
                                        </a:cxn>
                                        <a:cxn ang="T110">
                                          <a:pos x="T16" y="T17"/>
                                        </a:cxn>
                                        <a:cxn ang="T111">
                                          <a:pos x="T18" y="T19"/>
                                        </a:cxn>
                                        <a:cxn ang="T112">
                                          <a:pos x="T20" y="T21"/>
                                        </a:cxn>
                                        <a:cxn ang="T113">
                                          <a:pos x="T22" y="T23"/>
                                        </a:cxn>
                                        <a:cxn ang="T114">
                                          <a:pos x="T24" y="T25"/>
                                        </a:cxn>
                                        <a:cxn ang="T115">
                                          <a:pos x="T26" y="T27"/>
                                        </a:cxn>
                                        <a:cxn ang="T116">
                                          <a:pos x="T28" y="T29"/>
                                        </a:cxn>
                                        <a:cxn ang="T117">
                                          <a:pos x="T30" y="T31"/>
                                        </a:cxn>
                                        <a:cxn ang="T118">
                                          <a:pos x="T32" y="T33"/>
                                        </a:cxn>
                                        <a:cxn ang="T119">
                                          <a:pos x="T34" y="T35"/>
                                        </a:cxn>
                                        <a:cxn ang="T120">
                                          <a:pos x="T36" y="T37"/>
                                        </a:cxn>
                                        <a:cxn ang="T121">
                                          <a:pos x="T38" y="T39"/>
                                        </a:cxn>
                                        <a:cxn ang="T122">
                                          <a:pos x="T40" y="T41"/>
                                        </a:cxn>
                                        <a:cxn ang="T123">
                                          <a:pos x="T42" y="T43"/>
                                        </a:cxn>
                                        <a:cxn ang="T124">
                                          <a:pos x="T44" y="T45"/>
                                        </a:cxn>
                                        <a:cxn ang="T125">
                                          <a:pos x="T46" y="T47"/>
                                        </a:cxn>
                                        <a:cxn ang="T126">
                                          <a:pos x="T48" y="T49"/>
                                        </a:cxn>
                                        <a:cxn ang="T127">
                                          <a:pos x="T50" y="T51"/>
                                        </a:cxn>
                                        <a:cxn ang="T128">
                                          <a:pos x="T52" y="T53"/>
                                        </a:cxn>
                                        <a:cxn ang="T129">
                                          <a:pos x="T54" y="T55"/>
                                        </a:cxn>
                                        <a:cxn ang="T130">
                                          <a:pos x="T56" y="T57"/>
                                        </a:cxn>
                                        <a:cxn ang="T131">
                                          <a:pos x="T58" y="T59"/>
                                        </a:cxn>
                                        <a:cxn ang="T132">
                                          <a:pos x="T60" y="T61"/>
                                        </a:cxn>
                                        <a:cxn ang="T133">
                                          <a:pos x="T62" y="T63"/>
                                        </a:cxn>
                                        <a:cxn ang="T134">
                                          <a:pos x="T64" y="T65"/>
                                        </a:cxn>
                                        <a:cxn ang="T135">
                                          <a:pos x="T66" y="T67"/>
                                        </a:cxn>
                                        <a:cxn ang="T136">
                                          <a:pos x="T68" y="T69"/>
                                        </a:cxn>
                                        <a:cxn ang="T137">
                                          <a:pos x="T70" y="T71"/>
                                        </a:cxn>
                                        <a:cxn ang="T138">
                                          <a:pos x="T72" y="T73"/>
                                        </a:cxn>
                                        <a:cxn ang="T139">
                                          <a:pos x="T74" y="T75"/>
                                        </a:cxn>
                                        <a:cxn ang="T140">
                                          <a:pos x="T76" y="T77"/>
                                        </a:cxn>
                                        <a:cxn ang="T141">
                                          <a:pos x="T78" y="T79"/>
                                        </a:cxn>
                                        <a:cxn ang="T142">
                                          <a:pos x="T80" y="T81"/>
                                        </a:cxn>
                                        <a:cxn ang="T143">
                                          <a:pos x="T82" y="T83"/>
                                        </a:cxn>
                                        <a:cxn ang="T144">
                                          <a:pos x="T84" y="T85"/>
                                        </a:cxn>
                                        <a:cxn ang="T145">
                                          <a:pos x="T86" y="T87"/>
                                        </a:cxn>
                                        <a:cxn ang="T146">
                                          <a:pos x="T88" y="T89"/>
                                        </a:cxn>
                                        <a:cxn ang="T147">
                                          <a:pos x="T90" y="T91"/>
                                        </a:cxn>
                                        <a:cxn ang="T148">
                                          <a:pos x="T92" y="T93"/>
                                        </a:cxn>
                                        <a:cxn ang="T149">
                                          <a:pos x="T94" y="T95"/>
                                        </a:cxn>
                                        <a:cxn ang="T150">
                                          <a:pos x="T96" y="T97"/>
                                        </a:cxn>
                                        <a:cxn ang="T151">
                                          <a:pos x="T98" y="T99"/>
                                        </a:cxn>
                                        <a:cxn ang="T152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DA81CF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882886,19359;1073497,135639;1373360,424512;1580629,627047;1665775,790864;1650967,951153;1536205,1107915;1345595,1273495;1238236,1449658;1227130,1629306;1308575,1808954;1699094,2207052;2594937,3026094;3016923,3378377;3196471,3427720;3374124,3383668;3542565,3233962;3735070,3059563;3925680,2999680;4112632,3043731;4294030,3188147;4680848,3630296;4723421,3785294;4697507,3924419;4638274,4028353;4580893,4088235;4549426,4114649;4464280,4181587;4344008,4273175;4199629,4371817;4047847,4459920;3903468,4521566;3635116,4588504;3420399,4607863;3242746,4590268;3087261,4546216;2941032,4481043;2663381,4348931;2159951,4075931;1695392,3780003;1275256,3450606;903204,3084255;581173,2677338;314628,2221162;109209,1712075;7404,1292896;20361,956444;116613,642921;296118,346992;516387,107461;697786,1058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25D4A" w:rsidRPr="00825D4A" w:rsidTr="002D6C5D">
              <w:trPr>
                <w:trHeight w:val="487"/>
              </w:trPr>
              <w:sdt>
                <w:sdtPr>
                  <w:rPr>
                    <w:color w:val="000000" w:themeColor="text1"/>
                    <w:sz w:val="24"/>
                  </w:rPr>
                  <w:alias w:val="Enter email:"/>
                  <w:tag w:val="Enter email:"/>
                  <w:id w:val="-675184368"/>
                  <w:placeholder>
                    <w:docPart w:val="6222C61B675F4FC68FB2838FB19AD0B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2880" w:type="dxa"/>
                      <w:tcMar>
                        <w:left w:w="720" w:type="dxa"/>
                        <w:right w:w="29" w:type="dxa"/>
                      </w:tcMar>
                    </w:tcPr>
                    <w:p w:rsidR="00646CFB" w:rsidRPr="00825D4A" w:rsidRDefault="000C5D24" w:rsidP="009D0AD8">
                      <w:pPr>
                        <w:pStyle w:val="ContactInf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auto"/>
                          <w:sz w:val="24"/>
                        </w:rPr>
                        <w:t>S</w:t>
                      </w:r>
                      <w:r w:rsidR="009D0AD8">
                        <w:rPr>
                          <w:color w:val="auto"/>
                          <w:sz w:val="24"/>
                        </w:rPr>
                        <w:t>junaid</w:t>
                      </w:r>
                      <w:r>
                        <w:rPr>
                          <w:color w:val="auto"/>
                          <w:sz w:val="24"/>
                        </w:rPr>
                        <w:t>447</w:t>
                      </w:r>
                      <w:r w:rsidR="0081207B">
                        <w:rPr>
                          <w:color w:val="auto"/>
                          <w:sz w:val="24"/>
                        </w:rPr>
                        <w:br/>
                      </w:r>
                      <w:r w:rsidR="00C349E1">
                        <w:rPr>
                          <w:color w:val="auto"/>
                          <w:sz w:val="24"/>
                        </w:rPr>
                        <w:t>@gmail.com</w:t>
                      </w:r>
                    </w:p>
                  </w:tc>
                </w:sdtContent>
              </w:sdt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646CFB" w:rsidRPr="00825D4A" w:rsidRDefault="00194F6E" w:rsidP="00646CFB">
                  <w:pPr>
                    <w:pStyle w:val="Icons"/>
                    <w:jc w:val="right"/>
                    <w:rPr>
                      <w:color w:val="000000" w:themeColor="text1"/>
                      <w:sz w:val="24"/>
                    </w:rPr>
                  </w:pPr>
                  <w:r>
                    <w:rPr>
                      <w:noProof/>
                      <w:color w:val="000000" w:themeColor="text1"/>
                      <w:sz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37160" cy="91440"/>
                            <wp:effectExtent l="6350" t="0" r="8890" b="3810"/>
                            <wp:docPr id="31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23444 w 120"/>
                                        <a:gd name="T1" fmla="*/ 24003 h 80"/>
                                        <a:gd name="T2" fmla="*/ 123444 w 120"/>
                                        <a:gd name="T3" fmla="*/ 24003 h 80"/>
                                        <a:gd name="T4" fmla="*/ 68580 w 120"/>
                                        <a:gd name="T5" fmla="*/ 66294 h 80"/>
                                        <a:gd name="T6" fmla="*/ 13716 w 120"/>
                                        <a:gd name="T7" fmla="*/ 24003 h 80"/>
                                        <a:gd name="T8" fmla="*/ 13716 w 120"/>
                                        <a:gd name="T9" fmla="*/ 20574 h 80"/>
                                        <a:gd name="T10" fmla="*/ 18288 w 120"/>
                                        <a:gd name="T11" fmla="*/ 19431 h 80"/>
                                        <a:gd name="T12" fmla="*/ 68580 w 120"/>
                                        <a:gd name="T13" fmla="*/ 58293 h 80"/>
                                        <a:gd name="T14" fmla="*/ 118872 w 120"/>
                                        <a:gd name="T15" fmla="*/ 19431 h 80"/>
                                        <a:gd name="T16" fmla="*/ 123444 w 120"/>
                                        <a:gd name="T17" fmla="*/ 20574 h 80"/>
                                        <a:gd name="T18" fmla="*/ 123444 w 120"/>
                                        <a:gd name="T19" fmla="*/ 24003 h 80"/>
                                        <a:gd name="T20" fmla="*/ 123444 w 120"/>
                                        <a:gd name="T21" fmla="*/ 24003 h 80"/>
                                        <a:gd name="T22" fmla="*/ 130302 w 120"/>
                                        <a:gd name="T23" fmla="*/ 0 h 80"/>
                                        <a:gd name="T24" fmla="*/ 130302 w 120"/>
                                        <a:gd name="T25" fmla="*/ 0 h 80"/>
                                        <a:gd name="T26" fmla="*/ 6858 w 120"/>
                                        <a:gd name="T27" fmla="*/ 0 h 80"/>
                                        <a:gd name="T28" fmla="*/ 0 w 120"/>
                                        <a:gd name="T29" fmla="*/ 6858 h 80"/>
                                        <a:gd name="T30" fmla="*/ 0 w 120"/>
                                        <a:gd name="T31" fmla="*/ 84582 h 80"/>
                                        <a:gd name="T32" fmla="*/ 6858 w 120"/>
                                        <a:gd name="T33" fmla="*/ 91440 h 80"/>
                                        <a:gd name="T34" fmla="*/ 130302 w 120"/>
                                        <a:gd name="T35" fmla="*/ 91440 h 80"/>
                                        <a:gd name="T36" fmla="*/ 137160 w 120"/>
                                        <a:gd name="T37" fmla="*/ 84582 h 80"/>
                                        <a:gd name="T38" fmla="*/ 137160 w 120"/>
                                        <a:gd name="T39" fmla="*/ 6858 h 80"/>
                                        <a:gd name="T40" fmla="*/ 130302 w 120"/>
                                        <a:gd name="T41" fmla="*/ 0 h 80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</a:gdLst>
                                      <a:ahLst/>
                                      <a:cxnLst>
                                        <a:cxn ang="T42">
                                          <a:pos x="T0" y="T1"/>
                                        </a:cxn>
                                        <a:cxn ang="T43">
                                          <a:pos x="T2" y="T3"/>
                                        </a:cxn>
                                        <a:cxn ang="T44">
                                          <a:pos x="T4" y="T5"/>
                                        </a:cxn>
                                        <a:cxn ang="T45">
                                          <a:pos x="T6" y="T7"/>
                                        </a:cxn>
                                        <a:cxn ang="T46">
                                          <a:pos x="T8" y="T9"/>
                                        </a:cxn>
                                        <a:cxn ang="T47">
                                          <a:pos x="T10" y="T11"/>
                                        </a:cxn>
                                        <a:cxn ang="T48">
                                          <a:pos x="T12" y="T13"/>
                                        </a:cxn>
                                        <a:cxn ang="T49">
                                          <a:pos x="T14" y="T15"/>
                                        </a:cxn>
                                        <a:cxn ang="T50">
                                          <a:pos x="T16" y="T17"/>
                                        </a:cxn>
                                        <a:cxn ang="T51">
                                          <a:pos x="T18" y="T19"/>
                                        </a:cxn>
                                        <a:cxn ang="T52">
                                          <a:pos x="T20" y="T21"/>
                                        </a:cxn>
                                        <a:cxn ang="T53">
                                          <a:pos x="T22" y="T23"/>
                                        </a:cxn>
                                        <a:cxn ang="T54">
                                          <a:pos x="T24" y="T25"/>
                                        </a:cxn>
                                        <a:cxn ang="T55">
                                          <a:pos x="T26" y="T27"/>
                                        </a:cxn>
                                        <a:cxn ang="T56">
                                          <a:pos x="T28" y="T29"/>
                                        </a:cxn>
                                        <a:cxn ang="T57">
                                          <a:pos x="T30" y="T31"/>
                                        </a:cxn>
                                        <a:cxn ang="T58">
                                          <a:pos x="T32" y="T33"/>
                                        </a:cxn>
                                        <a:cxn ang="T59">
                                          <a:pos x="T34" y="T35"/>
                                        </a:cxn>
                                        <a:cxn ang="T60">
                                          <a:pos x="T36" y="T37"/>
                                        </a:cxn>
                                        <a:cxn ang="T61">
                                          <a:pos x="T38" y="T39"/>
                                        </a:cxn>
                                        <a:cxn ang="T62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491381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" path="m108,21r,l60,58,12,21v-1,-1,-1,-2,,-3c13,16,14,16,16,17l60,51,104,17v1,-1,3,-1,4,1c109,19,109,20,108,21xm114,r,l6,c3,,,3,,6l,74v,3,3,6,6,6l114,80v3,,6,-3,6,-6l120,6c120,3,117,,114,xe" fillcolor="#77448b [3204]" stroked="f" strokeweight="0">
                            <v:path arrowok="t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378DD" w:rsidRPr="00565B06" w:rsidRDefault="006378DD" w:rsidP="00646CFB">
            <w:pPr>
              <w:pStyle w:val="ContactInfo"/>
            </w:pPr>
          </w:p>
        </w:tc>
      </w:tr>
    </w:tbl>
    <w:tbl>
      <w:tblPr>
        <w:tblStyle w:val="PlainTable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194F6E" w:rsidP="009D0878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6350" t="5080" r="5080" b="6350"/>
                      <wp:docPr id="26" name="Group 2" descr="Objectiv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9"/>
                                    <a:gd name="T2" fmla="*/ 43 w 869"/>
                                    <a:gd name="T3" fmla="*/ 0 h 109"/>
                                    <a:gd name="T4" fmla="*/ 44 w 869"/>
                                    <a:gd name="T5" fmla="*/ 0 h 109"/>
                                    <a:gd name="T6" fmla="*/ 45 w 869"/>
                                    <a:gd name="T7" fmla="*/ 1 h 109"/>
                                    <a:gd name="T8" fmla="*/ 45 w 869"/>
                                    <a:gd name="T9" fmla="*/ 1 h 109"/>
                                    <a:gd name="T10" fmla="*/ 46 w 869"/>
                                    <a:gd name="T11" fmla="*/ 2 h 109"/>
                                    <a:gd name="T12" fmla="*/ 46 w 869"/>
                                    <a:gd name="T13" fmla="*/ 3 h 109"/>
                                    <a:gd name="T14" fmla="*/ 46 w 869"/>
                                    <a:gd name="T15" fmla="*/ 3 h 109"/>
                                    <a:gd name="T16" fmla="*/ 45 w 869"/>
                                    <a:gd name="T17" fmla="*/ 4 h 109"/>
                                    <a:gd name="T18" fmla="*/ 45 w 869"/>
                                    <a:gd name="T19" fmla="*/ 4 h 109"/>
                                    <a:gd name="T20" fmla="*/ 44 w 869"/>
                                    <a:gd name="T21" fmla="*/ 5 h 109"/>
                                    <a:gd name="T22" fmla="*/ 43 w 869"/>
                                    <a:gd name="T23" fmla="*/ 5 h 109"/>
                                    <a:gd name="T24" fmla="*/ 3 w 869"/>
                                    <a:gd name="T25" fmla="*/ 5 h 109"/>
                                    <a:gd name="T26" fmla="*/ 2 w 869"/>
                                    <a:gd name="T27" fmla="*/ 5 h 109"/>
                                    <a:gd name="T28" fmla="*/ 1 w 869"/>
                                    <a:gd name="T29" fmla="*/ 4 h 109"/>
                                    <a:gd name="T30" fmla="*/ 1 w 869"/>
                                    <a:gd name="T31" fmla="*/ 4 h 109"/>
                                    <a:gd name="T32" fmla="*/ 0 w 869"/>
                                    <a:gd name="T33" fmla="*/ 3 h 109"/>
                                    <a:gd name="T34" fmla="*/ 0 w 869"/>
                                    <a:gd name="T35" fmla="*/ 3 h 109"/>
                                    <a:gd name="T36" fmla="*/ 0 w 869"/>
                                    <a:gd name="T37" fmla="*/ 2 h 109"/>
                                    <a:gd name="T38" fmla="*/ 1 w 869"/>
                                    <a:gd name="T39" fmla="*/ 1 h 109"/>
                                    <a:gd name="T40" fmla="*/ 1 w 869"/>
                                    <a:gd name="T41" fmla="*/ 1 h 109"/>
                                    <a:gd name="T42" fmla="*/ 2 w 869"/>
                                    <a:gd name="T43" fmla="*/ 0 h 109"/>
                                    <a:gd name="T44" fmla="*/ 3 w 869"/>
                                    <a:gd name="T45" fmla="*/ 0 h 109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0DB2D9" id="Group 2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933FE5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FC6CC2FF8C574DC3BCF716F8C2727C4F"/>
                </w:placeholder>
                <w:temporary/>
                <w:showingPlcHdr/>
              </w:sdtPr>
              <w:sdtEndPr/>
              <w:sdtContent>
                <w:r w:rsidR="007850D1" w:rsidRPr="0037300D">
                  <w:t>Objective</w:t>
                </w:r>
              </w:sdtContent>
            </w:sdt>
          </w:p>
        </w:tc>
      </w:tr>
    </w:tbl>
    <w:p w:rsidR="00EE1706" w:rsidRPr="005433C6" w:rsidRDefault="00EE1706" w:rsidP="007850D1">
      <w:pPr>
        <w:rPr>
          <w:color w:val="000000" w:themeColor="text1"/>
          <w:sz w:val="18"/>
          <w:szCs w:val="18"/>
        </w:rPr>
      </w:pPr>
    </w:p>
    <w:p w:rsidR="00A77B4D" w:rsidRPr="00483698" w:rsidRDefault="0077458C" w:rsidP="007850D1">
      <w:pPr>
        <w:rPr>
          <w:rFonts w:cstheme="minorHAnsi"/>
          <w:color w:val="000000" w:themeColor="text1"/>
          <w:sz w:val="28"/>
          <w:szCs w:val="28"/>
        </w:rPr>
      </w:pPr>
      <w:r w:rsidRPr="00483698">
        <w:rPr>
          <w:rFonts w:cstheme="minorHAnsi"/>
          <w:color w:val="000000" w:themeColor="text1"/>
          <w:sz w:val="28"/>
          <w:szCs w:val="28"/>
        </w:rPr>
        <w:t>My motive is to seek a valuable job in a challenging environment of repute with a professional working environment and opportunity to growth and to make best use of experience.</w:t>
      </w:r>
    </w:p>
    <w:p w:rsidR="000B3BC9" w:rsidRPr="005433C6" w:rsidRDefault="000B3BC9" w:rsidP="007850D1">
      <w:pPr>
        <w:rPr>
          <w:color w:val="000000" w:themeColor="text1"/>
          <w:sz w:val="18"/>
          <w:szCs w:val="18"/>
        </w:rPr>
      </w:pPr>
    </w:p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8579"/>
      </w:tblGrid>
      <w:tr w:rsidR="00A77B4D" w:rsidRPr="00565B06" w:rsidTr="00D973FA">
        <w:trPr>
          <w:trHeight w:val="616"/>
        </w:trPr>
        <w:tc>
          <w:tcPr>
            <w:tcW w:w="719" w:type="dxa"/>
            <w:tcMar>
              <w:right w:w="216" w:type="dxa"/>
            </w:tcMar>
            <w:vAlign w:val="bottom"/>
          </w:tcPr>
          <w:p w:rsidR="00A77B4D" w:rsidRPr="00565B06" w:rsidRDefault="00194F6E" w:rsidP="00075B1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8255" t="5080" r="3175" b="6350"/>
                      <wp:docPr id="23" name="Education in circle icon" descr="Educatio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4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5 w 1789"/>
                                    <a:gd name="T1" fmla="*/ 43 h 1079"/>
                                    <a:gd name="T2" fmla="*/ 8 w 1789"/>
                                    <a:gd name="T3" fmla="*/ 42 h 1079"/>
                                    <a:gd name="T4" fmla="*/ 66 w 1789"/>
                                    <a:gd name="T5" fmla="*/ 28 h 1079"/>
                                    <a:gd name="T6" fmla="*/ 44 w 1789"/>
                                    <a:gd name="T7" fmla="*/ 33 h 1079"/>
                                    <a:gd name="T8" fmla="*/ 21 w 1789"/>
                                    <a:gd name="T9" fmla="*/ 28 h 1079"/>
                                    <a:gd name="T10" fmla="*/ 21 w 1789"/>
                                    <a:gd name="T11" fmla="*/ 36 h 1079"/>
                                    <a:gd name="T12" fmla="*/ 21 w 1789"/>
                                    <a:gd name="T13" fmla="*/ 42 h 1079"/>
                                    <a:gd name="T14" fmla="*/ 23 w 1789"/>
                                    <a:gd name="T15" fmla="*/ 47 h 1079"/>
                                    <a:gd name="T16" fmla="*/ 36 w 1789"/>
                                    <a:gd name="T17" fmla="*/ 51 h 1079"/>
                                    <a:gd name="T18" fmla="*/ 47 w 1789"/>
                                    <a:gd name="T19" fmla="*/ 52 h 1079"/>
                                    <a:gd name="T20" fmla="*/ 59 w 1789"/>
                                    <a:gd name="T21" fmla="*/ 50 h 1079"/>
                                    <a:gd name="T22" fmla="*/ 72 w 1789"/>
                                    <a:gd name="T23" fmla="*/ 47 h 1079"/>
                                    <a:gd name="T24" fmla="*/ 74 w 1789"/>
                                    <a:gd name="T25" fmla="*/ 32 h 1079"/>
                                    <a:gd name="T26" fmla="*/ 41 w 1789"/>
                                    <a:gd name="T27" fmla="*/ 5 h 1079"/>
                                    <a:gd name="T28" fmla="*/ 27 w 1789"/>
                                    <a:gd name="T29" fmla="*/ 9 h 1079"/>
                                    <a:gd name="T30" fmla="*/ 14 w 1789"/>
                                    <a:gd name="T31" fmla="*/ 13 h 1079"/>
                                    <a:gd name="T32" fmla="*/ 5 w 1789"/>
                                    <a:gd name="T33" fmla="*/ 16 h 1079"/>
                                    <a:gd name="T34" fmla="*/ 6 w 1789"/>
                                    <a:gd name="T35" fmla="*/ 17 h 1079"/>
                                    <a:gd name="T36" fmla="*/ 15 w 1789"/>
                                    <a:gd name="T37" fmla="*/ 20 h 1079"/>
                                    <a:gd name="T38" fmla="*/ 29 w 1789"/>
                                    <a:gd name="T39" fmla="*/ 25 h 1079"/>
                                    <a:gd name="T40" fmla="*/ 42 w 1789"/>
                                    <a:gd name="T41" fmla="*/ 28 h 1079"/>
                                    <a:gd name="T42" fmla="*/ 54 w 1789"/>
                                    <a:gd name="T43" fmla="*/ 28 h 1079"/>
                                    <a:gd name="T44" fmla="*/ 67 w 1789"/>
                                    <a:gd name="T45" fmla="*/ 24 h 1079"/>
                                    <a:gd name="T46" fmla="*/ 80 w 1789"/>
                                    <a:gd name="T47" fmla="*/ 20 h 1079"/>
                                    <a:gd name="T48" fmla="*/ 89 w 1789"/>
                                    <a:gd name="T49" fmla="*/ 17 h 1079"/>
                                    <a:gd name="T50" fmla="*/ 91 w 1789"/>
                                    <a:gd name="T51" fmla="*/ 16 h 1079"/>
                                    <a:gd name="T52" fmla="*/ 87 w 1789"/>
                                    <a:gd name="T53" fmla="*/ 15 h 1079"/>
                                    <a:gd name="T54" fmla="*/ 77 w 1789"/>
                                    <a:gd name="T55" fmla="*/ 12 h 1079"/>
                                    <a:gd name="T56" fmla="*/ 64 w 1789"/>
                                    <a:gd name="T57" fmla="*/ 8 h 1079"/>
                                    <a:gd name="T58" fmla="*/ 52 w 1789"/>
                                    <a:gd name="T59" fmla="*/ 4 h 1079"/>
                                    <a:gd name="T60" fmla="*/ 51 w 1789"/>
                                    <a:gd name="T61" fmla="*/ 0 h 1079"/>
                                    <a:gd name="T62" fmla="*/ 62 w 1789"/>
                                    <a:gd name="T63" fmla="*/ 3 h 1079"/>
                                    <a:gd name="T64" fmla="*/ 75 w 1789"/>
                                    <a:gd name="T65" fmla="*/ 7 h 1079"/>
                                    <a:gd name="T66" fmla="*/ 86 w 1789"/>
                                    <a:gd name="T67" fmla="*/ 11 h 1079"/>
                                    <a:gd name="T68" fmla="*/ 91 w 1789"/>
                                    <a:gd name="T69" fmla="*/ 12 h 1079"/>
                                    <a:gd name="T70" fmla="*/ 94 w 1789"/>
                                    <a:gd name="T71" fmla="*/ 16 h 1079"/>
                                    <a:gd name="T72" fmla="*/ 91 w 1789"/>
                                    <a:gd name="T73" fmla="*/ 20 h 1079"/>
                                    <a:gd name="T74" fmla="*/ 78 w 1789"/>
                                    <a:gd name="T75" fmla="*/ 25 h 1079"/>
                                    <a:gd name="T76" fmla="*/ 77 w 1789"/>
                                    <a:gd name="T77" fmla="*/ 45 h 1079"/>
                                    <a:gd name="T78" fmla="*/ 74 w 1789"/>
                                    <a:gd name="T79" fmla="*/ 49 h 1079"/>
                                    <a:gd name="T80" fmla="*/ 60 w 1789"/>
                                    <a:gd name="T81" fmla="*/ 54 h 1079"/>
                                    <a:gd name="T82" fmla="*/ 48 w 1789"/>
                                    <a:gd name="T83" fmla="*/ 56 h 1079"/>
                                    <a:gd name="T84" fmla="*/ 38 w 1789"/>
                                    <a:gd name="T85" fmla="*/ 55 h 1079"/>
                                    <a:gd name="T86" fmla="*/ 23 w 1789"/>
                                    <a:gd name="T87" fmla="*/ 51 h 1079"/>
                                    <a:gd name="T88" fmla="*/ 17 w 1789"/>
                                    <a:gd name="T89" fmla="*/ 45 h 1079"/>
                                    <a:gd name="T90" fmla="*/ 17 w 1789"/>
                                    <a:gd name="T91" fmla="*/ 40 h 1079"/>
                                    <a:gd name="T92" fmla="*/ 17 w 1789"/>
                                    <a:gd name="T93" fmla="*/ 31 h 1079"/>
                                    <a:gd name="T94" fmla="*/ 17 w 1789"/>
                                    <a:gd name="T95" fmla="*/ 27 h 1079"/>
                                    <a:gd name="T96" fmla="*/ 13 w 1789"/>
                                    <a:gd name="T97" fmla="*/ 24 h 1079"/>
                                    <a:gd name="T98" fmla="*/ 8 w 1789"/>
                                    <a:gd name="T99" fmla="*/ 27 h 1079"/>
                                    <a:gd name="T100" fmla="*/ 8 w 1789"/>
                                    <a:gd name="T101" fmla="*/ 33 h 1079"/>
                                    <a:gd name="T102" fmla="*/ 10 w 1789"/>
                                    <a:gd name="T103" fmla="*/ 37 h 1079"/>
                                    <a:gd name="T104" fmla="*/ 13 w 1789"/>
                                    <a:gd name="T105" fmla="*/ 45 h 1079"/>
                                    <a:gd name="T106" fmla="*/ 0 w 1789"/>
                                    <a:gd name="T107" fmla="*/ 48 h 1079"/>
                                    <a:gd name="T108" fmla="*/ 2 w 1789"/>
                                    <a:gd name="T109" fmla="*/ 38 h 1079"/>
                                    <a:gd name="T110" fmla="*/ 4 w 1789"/>
                                    <a:gd name="T111" fmla="*/ 33 h 1079"/>
                                    <a:gd name="T112" fmla="*/ 4 w 1789"/>
                                    <a:gd name="T113" fmla="*/ 27 h 1079"/>
                                    <a:gd name="T114" fmla="*/ 4 w 1789"/>
                                    <a:gd name="T115" fmla="*/ 22 h 1079"/>
                                    <a:gd name="T116" fmla="*/ 2 w 1789"/>
                                    <a:gd name="T117" fmla="*/ 19 h 1079"/>
                                    <a:gd name="T118" fmla="*/ 2 w 1789"/>
                                    <a:gd name="T119" fmla="*/ 14 h 1079"/>
                                    <a:gd name="T120" fmla="*/ 8 w 1789"/>
                                    <a:gd name="T121" fmla="*/ 11 h 1079"/>
                                    <a:gd name="T122" fmla="*/ 22 w 1789"/>
                                    <a:gd name="T123" fmla="*/ 7 h 1079"/>
                                    <a:gd name="T124" fmla="*/ 36 w 1789"/>
                                    <a:gd name="T125" fmla="*/ 2 h 1079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  <a:gd name="T177" fmla="*/ 0 60000 65536"/>
                                    <a:gd name="T178" fmla="*/ 0 60000 65536"/>
                                    <a:gd name="T179" fmla="*/ 0 60000 65536"/>
                                    <a:gd name="T180" fmla="*/ 0 60000 65536"/>
                                    <a:gd name="T181" fmla="*/ 0 60000 65536"/>
                                    <a:gd name="T182" fmla="*/ 0 60000 65536"/>
                                    <a:gd name="T183" fmla="*/ 0 60000 65536"/>
                                    <a:gd name="T184" fmla="*/ 0 60000 65536"/>
                                    <a:gd name="T185" fmla="*/ 0 60000 65536"/>
                                    <a:gd name="T186" fmla="*/ 0 60000 65536"/>
                                    <a:gd name="T187" fmla="*/ 0 60000 65536"/>
                                    <a:gd name="T188" fmla="*/ 0 60000 65536"/>
                                  </a:gdLst>
                                  <a:ahLst/>
                                  <a:cxnLst>
                                    <a:cxn ang="T126">
                                      <a:pos x="T0" y="T1"/>
                                    </a:cxn>
                                    <a:cxn ang="T127">
                                      <a:pos x="T2" y="T3"/>
                                    </a:cxn>
                                    <a:cxn ang="T128">
                                      <a:pos x="T4" y="T5"/>
                                    </a:cxn>
                                    <a:cxn ang="T129">
                                      <a:pos x="T6" y="T7"/>
                                    </a:cxn>
                                    <a:cxn ang="T130">
                                      <a:pos x="T8" y="T9"/>
                                    </a:cxn>
                                    <a:cxn ang="T131">
                                      <a:pos x="T10" y="T11"/>
                                    </a:cxn>
                                    <a:cxn ang="T132">
                                      <a:pos x="T12" y="T13"/>
                                    </a:cxn>
                                    <a:cxn ang="T133">
                                      <a:pos x="T14" y="T15"/>
                                    </a:cxn>
                                    <a:cxn ang="T134">
                                      <a:pos x="T16" y="T17"/>
                                    </a:cxn>
                                    <a:cxn ang="T135">
                                      <a:pos x="T18" y="T19"/>
                                    </a:cxn>
                                    <a:cxn ang="T136">
                                      <a:pos x="T20" y="T21"/>
                                    </a:cxn>
                                    <a:cxn ang="T137">
                                      <a:pos x="T22" y="T23"/>
                                    </a:cxn>
                                    <a:cxn ang="T138">
                                      <a:pos x="T24" y="T25"/>
                                    </a:cxn>
                                    <a:cxn ang="T139">
                                      <a:pos x="T26" y="T27"/>
                                    </a:cxn>
                                    <a:cxn ang="T140">
                                      <a:pos x="T28" y="T29"/>
                                    </a:cxn>
                                    <a:cxn ang="T141">
                                      <a:pos x="T30" y="T31"/>
                                    </a:cxn>
                                    <a:cxn ang="T142">
                                      <a:pos x="T32" y="T33"/>
                                    </a:cxn>
                                    <a:cxn ang="T143">
                                      <a:pos x="T34" y="T35"/>
                                    </a:cxn>
                                    <a:cxn ang="T144">
                                      <a:pos x="T36" y="T37"/>
                                    </a:cxn>
                                    <a:cxn ang="T145">
                                      <a:pos x="T38" y="T39"/>
                                    </a:cxn>
                                    <a:cxn ang="T146">
                                      <a:pos x="T40" y="T41"/>
                                    </a:cxn>
                                    <a:cxn ang="T147">
                                      <a:pos x="T42" y="T43"/>
                                    </a:cxn>
                                    <a:cxn ang="T148">
                                      <a:pos x="T44" y="T45"/>
                                    </a:cxn>
                                    <a:cxn ang="T149">
                                      <a:pos x="T46" y="T47"/>
                                    </a:cxn>
                                    <a:cxn ang="T150">
                                      <a:pos x="T48" y="T49"/>
                                    </a:cxn>
                                    <a:cxn ang="T151">
                                      <a:pos x="T50" y="T51"/>
                                    </a:cxn>
                                    <a:cxn ang="T152">
                                      <a:pos x="T52" y="T53"/>
                                    </a:cxn>
                                    <a:cxn ang="T153">
                                      <a:pos x="T54" y="T55"/>
                                    </a:cxn>
                                    <a:cxn ang="T154">
                                      <a:pos x="T56" y="T57"/>
                                    </a:cxn>
                                    <a:cxn ang="T155">
                                      <a:pos x="T58" y="T59"/>
                                    </a:cxn>
                                    <a:cxn ang="T156">
                                      <a:pos x="T60" y="T61"/>
                                    </a:cxn>
                                    <a:cxn ang="T157">
                                      <a:pos x="T62" y="T63"/>
                                    </a:cxn>
                                    <a:cxn ang="T158">
                                      <a:pos x="T64" y="T65"/>
                                    </a:cxn>
                                    <a:cxn ang="T159">
                                      <a:pos x="T66" y="T67"/>
                                    </a:cxn>
                                    <a:cxn ang="T160">
                                      <a:pos x="T68" y="T69"/>
                                    </a:cxn>
                                    <a:cxn ang="T161">
                                      <a:pos x="T70" y="T71"/>
                                    </a:cxn>
                                    <a:cxn ang="T162">
                                      <a:pos x="T72" y="T73"/>
                                    </a:cxn>
                                    <a:cxn ang="T163">
                                      <a:pos x="T74" y="T75"/>
                                    </a:cxn>
                                    <a:cxn ang="T164">
                                      <a:pos x="T76" y="T77"/>
                                    </a:cxn>
                                    <a:cxn ang="T165">
                                      <a:pos x="T78" y="T79"/>
                                    </a:cxn>
                                    <a:cxn ang="T166">
                                      <a:pos x="T80" y="T81"/>
                                    </a:cxn>
                                    <a:cxn ang="T167">
                                      <a:pos x="T82" y="T83"/>
                                    </a:cxn>
                                    <a:cxn ang="T168">
                                      <a:pos x="T84" y="T85"/>
                                    </a:cxn>
                                    <a:cxn ang="T169">
                                      <a:pos x="T86" y="T87"/>
                                    </a:cxn>
                                    <a:cxn ang="T170">
                                      <a:pos x="T88" y="T89"/>
                                    </a:cxn>
                                    <a:cxn ang="T171">
                                      <a:pos x="T90" y="T91"/>
                                    </a:cxn>
                                    <a:cxn ang="T172">
                                      <a:pos x="T92" y="T93"/>
                                    </a:cxn>
                                    <a:cxn ang="T173">
                                      <a:pos x="T94" y="T95"/>
                                    </a:cxn>
                                    <a:cxn ang="T174">
                                      <a:pos x="T96" y="T97"/>
                                    </a:cxn>
                                    <a:cxn ang="T175">
                                      <a:pos x="T98" y="T99"/>
                                    </a:cxn>
                                    <a:cxn ang="T176">
                                      <a:pos x="T100" y="T101"/>
                                    </a:cxn>
                                    <a:cxn ang="T177">
                                      <a:pos x="T102" y="T103"/>
                                    </a:cxn>
                                    <a:cxn ang="T178">
                                      <a:pos x="T104" y="T105"/>
                                    </a:cxn>
                                    <a:cxn ang="T179">
                                      <a:pos x="T106" y="T107"/>
                                    </a:cxn>
                                    <a:cxn ang="T180">
                                      <a:pos x="T108" y="T109"/>
                                    </a:cxn>
                                    <a:cxn ang="T181">
                                      <a:pos x="T110" y="T111"/>
                                    </a:cxn>
                                    <a:cxn ang="T182">
                                      <a:pos x="T112" y="T113"/>
                                    </a:cxn>
                                    <a:cxn ang="T183">
                                      <a:pos x="T114" y="T115"/>
                                    </a:cxn>
                                    <a:cxn ang="T184">
                                      <a:pos x="T116" y="T117"/>
                                    </a:cxn>
                                    <a:cxn ang="T185">
                                      <a:pos x="T118" y="T119"/>
                                    </a:cxn>
                                    <a:cxn ang="T186">
                                      <a:pos x="T120" y="T121"/>
                                    </a:cxn>
                                    <a:cxn ang="T187">
                                      <a:pos x="T122" y="T123"/>
                                    </a:cxn>
                                    <a:cxn ang="T188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F190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A7eXT26BwAAJCkAAAOAAAAAAAAAAAAAAAAAC4CAABkcnMv&#10;ZTJvRG9jLnhtbFBLAQItABQABgAIAAAAIQAYauyH2QAAAAMBAAAPAAAAAAAAAAAAAAAAAEIfAABk&#10;cnMvZG93bnJldi54bWxQSwUGAAAAAAQABADzAAAASCA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ynxAAAANsAAAAPAAAAZHJzL2Rvd25yZXYueG1sRI9BawIx&#10;FITvBf9DeIK3mtVK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BjlnKf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fcYxQAAANsAAAAPAAAAZHJzL2Rvd25yZXYueG1sRI9PawIx&#10;FMTvQr9DeAVvmq1i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Bj5fcY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0,2;0,2;3,1;2,2;1,1;1,2;1,2;1,2;2,3;2,3;3,3;4,2;4,2;2,0;1,0;1,1;0,1;0,1;1,1;2,1;2,1;3,1;4,1;4,1;5,1;5,1;5,1;4,1;3,0;3,0;3,0;3,0;4,0;5,1;5,1;5,1;5,1;4,1;4,2;4,3;3,3;3,3;2,3;1,3;1,2;1,2;1,2;1,1;1,1;0,1;0,2;1,2;1,2;0,2;0,2;0,2;0,1;0,1;0,1;0,1;0,1;1,0;2,0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:rsidR="00A77B4D" w:rsidRPr="00D973FA" w:rsidRDefault="00933FE5" w:rsidP="002146F8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ducation:"/>
                <w:tag w:val="Education:"/>
                <w:id w:val="1586649636"/>
                <w:placeholder>
                  <w:docPart w:val="7B96442175154C909117DE3E7BDB14E7"/>
                </w:placeholder>
                <w:temporary/>
                <w:showingPlcHdr/>
              </w:sdtPr>
              <w:sdtEndPr>
                <w:rPr>
                  <w:sz w:val="32"/>
                  <w:szCs w:val="32"/>
                </w:rPr>
              </w:sdtEndPr>
              <w:sdtContent>
                <w:r w:rsidR="00DD2D34" w:rsidRPr="0037300D">
                  <w:t>Ed</w:t>
                </w:r>
                <w:bookmarkStart w:id="0" w:name="_GoBack"/>
                <w:r w:rsidR="00DD2D34" w:rsidRPr="0037300D">
                  <w:t>ucation</w:t>
                </w:r>
              </w:sdtContent>
            </w:sdt>
          </w:p>
        </w:tc>
      </w:tr>
    </w:tbl>
    <w:p w:rsidR="00EE1706" w:rsidRPr="005433C6" w:rsidRDefault="00EE1706" w:rsidP="00EE1706">
      <w:pPr>
        <w:pStyle w:val="Heading2"/>
        <w:rPr>
          <w:sz w:val="18"/>
          <w:szCs w:val="18"/>
        </w:rPr>
      </w:pPr>
    </w:p>
    <w:p w:rsidR="00EE1706" w:rsidRPr="005433C6" w:rsidRDefault="00000207" w:rsidP="00000207">
      <w:pPr>
        <w:pStyle w:val="Heading2"/>
        <w:spacing w:line="276" w:lineRule="auto"/>
        <w:rPr>
          <w:sz w:val="28"/>
          <w:szCs w:val="28"/>
        </w:rPr>
      </w:pPr>
      <w:r w:rsidRPr="005433C6">
        <w:rPr>
          <w:sz w:val="28"/>
          <w:szCs w:val="28"/>
        </w:rPr>
        <w:t>Bachelor Of Commerce</w:t>
      </w:r>
      <w:r w:rsidR="00EE1706" w:rsidRPr="005433C6">
        <w:rPr>
          <w:sz w:val="28"/>
          <w:szCs w:val="28"/>
        </w:rPr>
        <w:t xml:space="preserve"> | </w:t>
      </w:r>
      <w:r w:rsidRPr="005433C6">
        <w:rPr>
          <w:rStyle w:val="Emphasis"/>
          <w:color w:val="282828" w:themeColor="text2" w:themeTint="E6"/>
          <w:sz w:val="28"/>
          <w:szCs w:val="28"/>
        </w:rPr>
        <w:t>S.M Arts &amp; Commerce</w:t>
      </w:r>
      <w:r w:rsidR="009C7F8B" w:rsidRPr="005433C6">
        <w:rPr>
          <w:rStyle w:val="Emphasis"/>
          <w:color w:val="282828" w:themeColor="text2" w:themeTint="E6"/>
          <w:sz w:val="28"/>
          <w:szCs w:val="28"/>
        </w:rPr>
        <w:t xml:space="preserve"> Govt</w:t>
      </w:r>
      <w:r w:rsidRPr="005433C6">
        <w:rPr>
          <w:rStyle w:val="Emphasis"/>
          <w:color w:val="282828" w:themeColor="text2" w:themeTint="E6"/>
          <w:sz w:val="28"/>
          <w:szCs w:val="28"/>
        </w:rPr>
        <w:t xml:space="preserve"> College.</w:t>
      </w:r>
    </w:p>
    <w:p w:rsidR="00000207" w:rsidRPr="005433C6" w:rsidRDefault="00000207" w:rsidP="00000207">
      <w:pPr>
        <w:pStyle w:val="Heading3"/>
        <w:spacing w:line="276" w:lineRule="auto"/>
        <w:rPr>
          <w:color w:val="000000" w:themeColor="text1"/>
        </w:rPr>
      </w:pPr>
      <w:r w:rsidRPr="005433C6">
        <w:rPr>
          <w:color w:val="000000" w:themeColor="text1"/>
        </w:rPr>
        <w:t>2020</w:t>
      </w:r>
      <w:r w:rsidR="00EE1706" w:rsidRPr="005433C6">
        <w:rPr>
          <w:color w:val="000000" w:themeColor="text1"/>
        </w:rPr>
        <w:t xml:space="preserve"> </w:t>
      </w:r>
      <w:bookmarkEnd w:id="0"/>
      <w:r w:rsidR="00EE1706" w:rsidRPr="005433C6">
        <w:rPr>
          <w:color w:val="000000" w:themeColor="text1"/>
        </w:rPr>
        <w:t>–</w:t>
      </w:r>
      <w:r w:rsidRPr="005433C6">
        <w:rPr>
          <w:color w:val="000000" w:themeColor="text1"/>
        </w:rPr>
        <w:t xml:space="preserve"> (in process)</w:t>
      </w:r>
    </w:p>
    <w:p w:rsidR="00EE1706" w:rsidRPr="005433C6" w:rsidRDefault="00EE1706" w:rsidP="00EE1706">
      <w:pPr>
        <w:pStyle w:val="Heading3"/>
        <w:rPr>
          <w:color w:val="000000" w:themeColor="text1"/>
          <w:sz w:val="18"/>
          <w:szCs w:val="18"/>
        </w:rPr>
      </w:pPr>
    </w:p>
    <w:p w:rsidR="00EE1706" w:rsidRPr="005433C6" w:rsidRDefault="00EE1706" w:rsidP="00E72358">
      <w:pPr>
        <w:pStyle w:val="Heading2"/>
        <w:spacing w:line="276" w:lineRule="auto"/>
        <w:rPr>
          <w:sz w:val="28"/>
          <w:szCs w:val="28"/>
        </w:rPr>
      </w:pPr>
      <w:r w:rsidRPr="005433C6">
        <w:rPr>
          <w:sz w:val="28"/>
          <w:szCs w:val="28"/>
        </w:rPr>
        <w:t xml:space="preserve">ACCP Pro | </w:t>
      </w:r>
      <w:r w:rsidRPr="005433C6">
        <w:rPr>
          <w:rStyle w:val="Emphasis"/>
          <w:color w:val="282828" w:themeColor="text2" w:themeTint="E6"/>
          <w:sz w:val="28"/>
          <w:szCs w:val="28"/>
        </w:rPr>
        <w:t>Aptech Computer Education</w:t>
      </w:r>
    </w:p>
    <w:p w:rsidR="00E72358" w:rsidRPr="005433C6" w:rsidRDefault="00000207" w:rsidP="00000207">
      <w:pPr>
        <w:pStyle w:val="Heading3"/>
        <w:spacing w:line="276" w:lineRule="auto"/>
        <w:rPr>
          <w:caps w:val="0"/>
          <w:color w:val="000000" w:themeColor="text1"/>
        </w:rPr>
      </w:pPr>
      <w:r w:rsidRPr="005433C6">
        <w:rPr>
          <w:color w:val="000000" w:themeColor="text1"/>
        </w:rPr>
        <w:t>2018</w:t>
      </w:r>
      <w:r w:rsidR="00E72358" w:rsidRPr="005433C6">
        <w:rPr>
          <w:color w:val="000000" w:themeColor="text1"/>
        </w:rPr>
        <w:t xml:space="preserve"> – </w:t>
      </w:r>
      <w:r w:rsidRPr="005433C6">
        <w:rPr>
          <w:color w:val="000000" w:themeColor="text1"/>
        </w:rPr>
        <w:t>(in process)</w:t>
      </w:r>
    </w:p>
    <w:p w:rsidR="005433C6" w:rsidRPr="005433C6" w:rsidRDefault="005433C6" w:rsidP="00EE1706">
      <w:pPr>
        <w:pStyle w:val="Heading3"/>
        <w:rPr>
          <w:color w:val="000000" w:themeColor="text1"/>
          <w:sz w:val="18"/>
          <w:szCs w:val="18"/>
        </w:rPr>
      </w:pPr>
    </w:p>
    <w:p w:rsidR="00EE1706" w:rsidRPr="005433C6" w:rsidRDefault="00EE1706" w:rsidP="009C7F8B">
      <w:pPr>
        <w:pStyle w:val="Heading2"/>
        <w:spacing w:line="276" w:lineRule="auto"/>
        <w:rPr>
          <w:color w:val="282828" w:themeColor="text2" w:themeTint="E6"/>
          <w:sz w:val="28"/>
          <w:szCs w:val="28"/>
        </w:rPr>
      </w:pPr>
      <w:r w:rsidRPr="005433C6">
        <w:rPr>
          <w:sz w:val="28"/>
          <w:szCs w:val="28"/>
        </w:rPr>
        <w:t xml:space="preserve">HSC | </w:t>
      </w:r>
      <w:r w:rsidR="009C7F8B" w:rsidRPr="005433C6">
        <w:rPr>
          <w:rStyle w:val="Emphasis"/>
          <w:color w:val="282828" w:themeColor="text2" w:themeTint="E6"/>
          <w:sz w:val="28"/>
          <w:szCs w:val="28"/>
        </w:rPr>
        <w:t>S.M Arts &amp; Commerce Govt College.</w:t>
      </w:r>
    </w:p>
    <w:p w:rsidR="00EE1706" w:rsidRPr="005433C6" w:rsidRDefault="000505AC" w:rsidP="0082179A">
      <w:pPr>
        <w:pStyle w:val="Heading3"/>
        <w:tabs>
          <w:tab w:val="left" w:pos="2713"/>
        </w:tabs>
        <w:spacing w:line="276" w:lineRule="auto"/>
        <w:rPr>
          <w:color w:val="000000" w:themeColor="text1"/>
        </w:rPr>
      </w:pPr>
      <w:r w:rsidRPr="005433C6">
        <w:rPr>
          <w:color w:val="000000" w:themeColor="text1"/>
        </w:rPr>
        <w:t>2018</w:t>
      </w:r>
      <w:r w:rsidR="00EE1706" w:rsidRPr="005433C6">
        <w:rPr>
          <w:color w:val="000000" w:themeColor="text1"/>
        </w:rPr>
        <w:t xml:space="preserve"> –</w:t>
      </w:r>
      <w:r w:rsidR="00753BC7" w:rsidRPr="005433C6">
        <w:rPr>
          <w:color w:val="000000" w:themeColor="text1"/>
        </w:rPr>
        <w:t>20</w:t>
      </w:r>
      <w:r w:rsidRPr="005433C6">
        <w:rPr>
          <w:color w:val="000000" w:themeColor="text1"/>
        </w:rPr>
        <w:t>19</w:t>
      </w:r>
    </w:p>
    <w:p w:rsidR="00922ECB" w:rsidRPr="005433C6" w:rsidRDefault="00922ECB" w:rsidP="0082179A">
      <w:pPr>
        <w:pStyle w:val="Heading3"/>
        <w:tabs>
          <w:tab w:val="left" w:pos="2713"/>
        </w:tabs>
        <w:spacing w:line="276" w:lineRule="auto"/>
        <w:rPr>
          <w:b/>
          <w:color w:val="282828" w:themeColor="text2" w:themeTint="E6"/>
        </w:rPr>
      </w:pPr>
      <w:r w:rsidRPr="005433C6">
        <w:rPr>
          <w:b/>
          <w:caps w:val="0"/>
          <w:color w:val="282828" w:themeColor="text2" w:themeTint="E6"/>
        </w:rPr>
        <w:t>Grade</w:t>
      </w:r>
      <w:r w:rsidRPr="005433C6">
        <w:rPr>
          <w:b/>
          <w:color w:val="282828" w:themeColor="text2" w:themeTint="E6"/>
        </w:rPr>
        <w:t xml:space="preserve"> C</w:t>
      </w:r>
    </w:p>
    <w:p w:rsidR="00EE1706" w:rsidRPr="00EE1706" w:rsidRDefault="00EE1706" w:rsidP="00EE1706">
      <w:pPr>
        <w:pStyle w:val="Heading3"/>
        <w:tabs>
          <w:tab w:val="left" w:pos="2713"/>
        </w:tabs>
        <w:rPr>
          <w:color w:val="000000" w:themeColor="text1"/>
        </w:rPr>
      </w:pPr>
    </w:p>
    <w:p w:rsidR="00EE1706" w:rsidRPr="005433C6" w:rsidRDefault="00EE1706" w:rsidP="000505AC">
      <w:pPr>
        <w:pStyle w:val="Heading2"/>
        <w:spacing w:line="276" w:lineRule="auto"/>
        <w:rPr>
          <w:sz w:val="28"/>
          <w:szCs w:val="28"/>
        </w:rPr>
      </w:pPr>
      <w:r w:rsidRPr="005433C6">
        <w:rPr>
          <w:sz w:val="28"/>
          <w:szCs w:val="28"/>
        </w:rPr>
        <w:t xml:space="preserve">SSC | </w:t>
      </w:r>
      <w:r w:rsidR="000505AC" w:rsidRPr="005433C6">
        <w:rPr>
          <w:rStyle w:val="Emphasis"/>
          <w:color w:val="282828" w:themeColor="text2" w:themeTint="E6"/>
          <w:sz w:val="28"/>
          <w:szCs w:val="28"/>
        </w:rPr>
        <w:t>Mohammadi Boy Secondary School.</w:t>
      </w:r>
    </w:p>
    <w:p w:rsidR="00825D4A" w:rsidRPr="005433C6" w:rsidRDefault="000505AC" w:rsidP="0082179A">
      <w:pPr>
        <w:pStyle w:val="Heading3"/>
        <w:spacing w:line="276" w:lineRule="auto"/>
        <w:rPr>
          <w:color w:val="282828" w:themeColor="text2" w:themeTint="E6"/>
        </w:rPr>
      </w:pPr>
      <w:r w:rsidRPr="005433C6">
        <w:rPr>
          <w:color w:val="282828" w:themeColor="text2" w:themeTint="E6"/>
        </w:rPr>
        <w:t>2016 – 201</w:t>
      </w:r>
      <w:r w:rsidR="00EE1706" w:rsidRPr="005433C6">
        <w:rPr>
          <w:color w:val="282828" w:themeColor="text2" w:themeTint="E6"/>
        </w:rPr>
        <w:t>7</w:t>
      </w:r>
    </w:p>
    <w:p w:rsidR="00463D0C" w:rsidRPr="00635B0E" w:rsidRDefault="00825D4A" w:rsidP="00635B0E">
      <w:pPr>
        <w:pStyle w:val="Heading3"/>
        <w:spacing w:line="276" w:lineRule="auto"/>
        <w:rPr>
          <w:b/>
          <w:color w:val="282828" w:themeColor="text2" w:themeTint="E6"/>
        </w:rPr>
      </w:pPr>
      <w:r w:rsidRPr="005433C6">
        <w:rPr>
          <w:b/>
          <w:caps w:val="0"/>
          <w:color w:val="282828" w:themeColor="text2" w:themeTint="E6"/>
        </w:rPr>
        <w:t>Grade</w:t>
      </w:r>
      <w:r w:rsidR="000505AC" w:rsidRPr="005433C6">
        <w:rPr>
          <w:b/>
          <w:color w:val="282828" w:themeColor="text2" w:themeTint="E6"/>
        </w:rPr>
        <w:t xml:space="preserve"> d</w:t>
      </w:r>
    </w:p>
    <w:tbl>
      <w:tblPr>
        <w:tblStyle w:val="TableGrid"/>
        <w:tblW w:w="5346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527"/>
      </w:tblGrid>
      <w:tr w:rsidR="00D973FA" w:rsidRPr="00565B06" w:rsidTr="00CD61E6">
        <w:trPr>
          <w:trHeight w:val="1191"/>
        </w:trPr>
        <w:tc>
          <w:tcPr>
            <w:tcW w:w="711" w:type="dxa"/>
            <w:tcMar>
              <w:right w:w="216" w:type="dxa"/>
            </w:tcMar>
            <w:vAlign w:val="bottom"/>
          </w:tcPr>
          <w:p w:rsidR="00D973FA" w:rsidRPr="00565B06" w:rsidRDefault="00D973FA" w:rsidP="00A378BA">
            <w:pPr>
              <w:pStyle w:val="Icons"/>
            </w:pPr>
          </w:p>
        </w:tc>
        <w:tc>
          <w:tcPr>
            <w:tcW w:w="8527" w:type="dxa"/>
          </w:tcPr>
          <w:p w:rsidR="00D973FA" w:rsidRDefault="00D973FA" w:rsidP="00D973FA">
            <w:pPr>
              <w:pStyle w:val="Heading1"/>
              <w:outlineLvl w:val="0"/>
            </w:pPr>
          </w:p>
          <w:p w:rsidR="00CD61E6" w:rsidRDefault="00CD61E6" w:rsidP="00D973FA">
            <w:pPr>
              <w:pStyle w:val="Heading1"/>
              <w:outlineLvl w:val="0"/>
            </w:pPr>
          </w:p>
          <w:p w:rsidR="00CD61E6" w:rsidRPr="00565B06" w:rsidRDefault="00CD61E6" w:rsidP="00D973FA">
            <w:pPr>
              <w:pStyle w:val="Heading1"/>
              <w:outlineLvl w:val="0"/>
            </w:pPr>
          </w:p>
        </w:tc>
      </w:tr>
      <w:tr w:rsidR="00D973FA" w:rsidRPr="00565B06" w:rsidTr="00CD61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191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CD61E6" w:rsidRPr="00CD61E6" w:rsidRDefault="00CD61E6" w:rsidP="00A378BA">
            <w:pPr>
              <w:pStyle w:val="Icons"/>
              <w:rPr>
                <w:noProof/>
                <w:sz w:val="14"/>
                <w:szCs w:val="14"/>
              </w:rPr>
            </w:pPr>
          </w:p>
          <w:p w:rsidR="00D973FA" w:rsidRPr="00CD61E6" w:rsidRDefault="00194F6E" w:rsidP="00A378BA">
            <w:pPr>
              <w:pStyle w:val="Icons"/>
              <w:rPr>
                <w:sz w:val="28"/>
                <w:szCs w:val="28"/>
              </w:rPr>
            </w:pPr>
            <w:r w:rsidRPr="00CD61E6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287020" cy="303530"/>
                      <wp:effectExtent l="3175" t="1270" r="5080" b="0"/>
                      <wp:docPr id="20" name="Experience in circle icon" descr="Experienc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7020" cy="30353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1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4 w 1395"/>
                                    <a:gd name="T1" fmla="*/ 54 h 1106"/>
                                    <a:gd name="T2" fmla="*/ 6 w 1395"/>
                                    <a:gd name="T3" fmla="*/ 55 h 1106"/>
                                    <a:gd name="T4" fmla="*/ 69 w 1395"/>
                                    <a:gd name="T5" fmla="*/ 54 h 1106"/>
                                    <a:gd name="T6" fmla="*/ 70 w 1395"/>
                                    <a:gd name="T7" fmla="*/ 35 h 1106"/>
                                    <a:gd name="T8" fmla="*/ 68 w 1395"/>
                                    <a:gd name="T9" fmla="*/ 36 h 1106"/>
                                    <a:gd name="T10" fmla="*/ 64 w 1395"/>
                                    <a:gd name="T11" fmla="*/ 37 h 1106"/>
                                    <a:gd name="T12" fmla="*/ 43 w 1395"/>
                                    <a:gd name="T13" fmla="*/ 41 h 1106"/>
                                    <a:gd name="T14" fmla="*/ 41 w 1395"/>
                                    <a:gd name="T15" fmla="*/ 42 h 1106"/>
                                    <a:gd name="T16" fmla="*/ 32 w 1395"/>
                                    <a:gd name="T17" fmla="*/ 42 h 1106"/>
                                    <a:gd name="T18" fmla="*/ 31 w 1395"/>
                                    <a:gd name="T19" fmla="*/ 37 h 1106"/>
                                    <a:gd name="T20" fmla="*/ 8 w 1395"/>
                                    <a:gd name="T21" fmla="*/ 37 h 1106"/>
                                    <a:gd name="T22" fmla="*/ 6 w 1395"/>
                                    <a:gd name="T23" fmla="*/ 36 h 1106"/>
                                    <a:gd name="T24" fmla="*/ 69 w 1395"/>
                                    <a:gd name="T25" fmla="*/ 15 h 1106"/>
                                    <a:gd name="T26" fmla="*/ 5 w 1395"/>
                                    <a:gd name="T27" fmla="*/ 16 h 1106"/>
                                    <a:gd name="T28" fmla="*/ 4 w 1395"/>
                                    <a:gd name="T29" fmla="*/ 27 h 1106"/>
                                    <a:gd name="T30" fmla="*/ 5 w 1395"/>
                                    <a:gd name="T31" fmla="*/ 30 h 1106"/>
                                    <a:gd name="T32" fmla="*/ 7 w 1395"/>
                                    <a:gd name="T33" fmla="*/ 31 h 1106"/>
                                    <a:gd name="T34" fmla="*/ 10 w 1395"/>
                                    <a:gd name="T35" fmla="*/ 32 h 1106"/>
                                    <a:gd name="T36" fmla="*/ 31 w 1395"/>
                                    <a:gd name="T37" fmla="*/ 29 h 1106"/>
                                    <a:gd name="T38" fmla="*/ 33 w 1395"/>
                                    <a:gd name="T39" fmla="*/ 27 h 1106"/>
                                    <a:gd name="T40" fmla="*/ 42 w 1395"/>
                                    <a:gd name="T41" fmla="*/ 27 h 1106"/>
                                    <a:gd name="T42" fmla="*/ 43 w 1395"/>
                                    <a:gd name="T43" fmla="*/ 29 h 1106"/>
                                    <a:gd name="T44" fmla="*/ 65 w 1395"/>
                                    <a:gd name="T45" fmla="*/ 32 h 1106"/>
                                    <a:gd name="T46" fmla="*/ 68 w 1395"/>
                                    <a:gd name="T47" fmla="*/ 31 h 1106"/>
                                    <a:gd name="T48" fmla="*/ 70 w 1395"/>
                                    <a:gd name="T49" fmla="*/ 28 h 1106"/>
                                    <a:gd name="T50" fmla="*/ 70 w 1395"/>
                                    <a:gd name="T51" fmla="*/ 16 h 1106"/>
                                    <a:gd name="T52" fmla="*/ 69 w 1395"/>
                                    <a:gd name="T53" fmla="*/ 15 h 1106"/>
                                    <a:gd name="T54" fmla="*/ 48 w 1395"/>
                                    <a:gd name="T55" fmla="*/ 11 h 1106"/>
                                    <a:gd name="T56" fmla="*/ 28 w 1395"/>
                                    <a:gd name="T57" fmla="*/ 0 h 1106"/>
                                    <a:gd name="T58" fmla="*/ 49 w 1395"/>
                                    <a:gd name="T59" fmla="*/ 0 h 1106"/>
                                    <a:gd name="T60" fmla="*/ 51 w 1395"/>
                                    <a:gd name="T61" fmla="*/ 2 h 1106"/>
                                    <a:gd name="T62" fmla="*/ 52 w 1395"/>
                                    <a:gd name="T63" fmla="*/ 5 h 1106"/>
                                    <a:gd name="T64" fmla="*/ 69 w 1395"/>
                                    <a:gd name="T65" fmla="*/ 11 h 1106"/>
                                    <a:gd name="T66" fmla="*/ 72 w 1395"/>
                                    <a:gd name="T67" fmla="*/ 12 h 1106"/>
                                    <a:gd name="T68" fmla="*/ 73 w 1395"/>
                                    <a:gd name="T69" fmla="*/ 14 h 1106"/>
                                    <a:gd name="T70" fmla="*/ 74 w 1395"/>
                                    <a:gd name="T71" fmla="*/ 17 h 1106"/>
                                    <a:gd name="T72" fmla="*/ 74 w 1395"/>
                                    <a:gd name="T73" fmla="*/ 55 h 1106"/>
                                    <a:gd name="T74" fmla="*/ 72 w 1395"/>
                                    <a:gd name="T75" fmla="*/ 58 h 1106"/>
                                    <a:gd name="T76" fmla="*/ 69 w 1395"/>
                                    <a:gd name="T77" fmla="*/ 59 h 1106"/>
                                    <a:gd name="T78" fmla="*/ 6 w 1395"/>
                                    <a:gd name="T79" fmla="*/ 59 h 1106"/>
                                    <a:gd name="T80" fmla="*/ 2 w 1395"/>
                                    <a:gd name="T81" fmla="*/ 58 h 1106"/>
                                    <a:gd name="T82" fmla="*/ 0 w 1395"/>
                                    <a:gd name="T83" fmla="*/ 56 h 1106"/>
                                    <a:gd name="T84" fmla="*/ 0 w 1395"/>
                                    <a:gd name="T85" fmla="*/ 52 h 1106"/>
                                    <a:gd name="T86" fmla="*/ 0 w 1395"/>
                                    <a:gd name="T87" fmla="*/ 15 h 1106"/>
                                    <a:gd name="T88" fmla="*/ 2 w 1395"/>
                                    <a:gd name="T89" fmla="*/ 13 h 1106"/>
                                    <a:gd name="T90" fmla="*/ 4 w 1395"/>
                                    <a:gd name="T91" fmla="*/ 11 h 1106"/>
                                    <a:gd name="T92" fmla="*/ 23 w 1395"/>
                                    <a:gd name="T93" fmla="*/ 11 h 1106"/>
                                    <a:gd name="T94" fmla="*/ 23 w 1395"/>
                                    <a:gd name="T95" fmla="*/ 3 h 1106"/>
                                    <a:gd name="T96" fmla="*/ 25 w 1395"/>
                                    <a:gd name="T97" fmla="*/ 1 h 1106"/>
                                    <a:gd name="T98" fmla="*/ 28 w 1395"/>
                                    <a:gd name="T99" fmla="*/ 0 h 110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D6F316" id="Experience in circle icon" o:spid="_x0000_s1026" alt="Experience icon" style="width:22.6pt;height:23.9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0,3;0,3;4,3;4,2;4,2;3,2;2,2;2,2;2,2;2,2;0,2;0,2;4,1;0,1;0,1;0,2;0,2;1,2;2,2;2,1;2,1;2,2;3,2;4,2;4,1;4,1;4,1;3,1;1,0;3,0;3,0;3,0;4,1;4,1;4,1;4,1;4,3;4,3;4,3;0,3;0,3;0,3;0,3;0,1;0,1;0,1;1,1;1,0;1,0;1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</w:tcPr>
          <w:p w:rsidR="00D973FA" w:rsidRPr="0037300D" w:rsidRDefault="009D7010" w:rsidP="0078060E">
            <w:pPr>
              <w:pStyle w:val="Heading1"/>
              <w:outlineLvl w:val="0"/>
            </w:pPr>
            <w:r w:rsidRPr="0037300D">
              <w:t>experience</w:t>
            </w:r>
          </w:p>
        </w:tc>
      </w:tr>
    </w:tbl>
    <w:p w:rsidR="00400C1B" w:rsidRPr="00C53C87" w:rsidRDefault="00400C1B" w:rsidP="00400C1B">
      <w:pPr>
        <w:pStyle w:val="Heading2"/>
        <w:spacing w:line="276" w:lineRule="auto"/>
        <w:rPr>
          <w:iCs/>
          <w:color w:val="282828" w:themeColor="text2" w:themeTint="E6"/>
          <w:sz w:val="28"/>
          <w:szCs w:val="28"/>
        </w:rPr>
      </w:pPr>
      <w:r>
        <w:rPr>
          <w:sz w:val="28"/>
          <w:szCs w:val="28"/>
        </w:rPr>
        <w:t>W</w:t>
      </w:r>
      <w:r w:rsidRPr="00FC5CF6">
        <w:rPr>
          <w:sz w:val="28"/>
          <w:szCs w:val="28"/>
        </w:rPr>
        <w:t xml:space="preserve">eb </w:t>
      </w:r>
      <w:r>
        <w:rPr>
          <w:sz w:val="28"/>
          <w:szCs w:val="28"/>
        </w:rPr>
        <w:t>D</w:t>
      </w:r>
      <w:r w:rsidRPr="00FC5CF6">
        <w:rPr>
          <w:sz w:val="28"/>
          <w:szCs w:val="28"/>
        </w:rPr>
        <w:t>evelopment</w:t>
      </w:r>
      <w:r>
        <w:rPr>
          <w:sz w:val="28"/>
          <w:szCs w:val="28"/>
        </w:rPr>
        <w:t xml:space="preserve"> </w:t>
      </w:r>
      <w:r w:rsidRPr="005433C6">
        <w:rPr>
          <w:sz w:val="28"/>
          <w:szCs w:val="28"/>
        </w:rPr>
        <w:t xml:space="preserve">| </w:t>
      </w:r>
      <w:r>
        <w:rPr>
          <w:rStyle w:val="Emphasis"/>
          <w:color w:val="282828" w:themeColor="text2" w:themeTint="E6"/>
          <w:sz w:val="28"/>
          <w:szCs w:val="28"/>
        </w:rPr>
        <w:t>Muniff Zia Uddin Co &amp; Chartered Accountants (BKR</w:t>
      </w:r>
      <w:r w:rsidR="000B3BC9">
        <w:rPr>
          <w:rStyle w:val="Emphasis"/>
          <w:color w:val="282828" w:themeColor="text2" w:themeTint="E6"/>
          <w:sz w:val="28"/>
          <w:szCs w:val="28"/>
        </w:rPr>
        <w:t>)</w:t>
      </w:r>
    </w:p>
    <w:p w:rsidR="00400C1B" w:rsidRDefault="00400C1B" w:rsidP="00400C1B">
      <w:pPr>
        <w:pStyle w:val="Heading3"/>
        <w:spacing w:line="276" w:lineRule="auto"/>
        <w:rPr>
          <w:rFonts w:cstheme="majorHAnsi"/>
          <w:caps w:val="0"/>
          <w:color w:val="282828" w:themeColor="text2" w:themeTint="E6"/>
        </w:rPr>
      </w:pPr>
      <w:r>
        <w:rPr>
          <w:rFonts w:cstheme="majorHAnsi"/>
          <w:caps w:val="0"/>
          <w:color w:val="282828" w:themeColor="text2" w:themeTint="E6"/>
        </w:rPr>
        <w:t xml:space="preserve">PHP Full Stack </w:t>
      </w:r>
      <w:r w:rsidRPr="000B6C19">
        <w:rPr>
          <w:rFonts w:cstheme="majorHAnsi"/>
          <w:caps w:val="0"/>
          <w:color w:val="282828" w:themeColor="text2" w:themeTint="E6"/>
        </w:rPr>
        <w:t xml:space="preserve">Developer </w:t>
      </w:r>
      <w:r>
        <w:rPr>
          <w:rFonts w:cstheme="majorHAnsi"/>
          <w:caps w:val="0"/>
          <w:color w:val="282828" w:themeColor="text2" w:themeTint="E6"/>
        </w:rPr>
        <w:t>(Internships 06 Month)</w:t>
      </w:r>
    </w:p>
    <w:p w:rsidR="00400C1B" w:rsidRPr="000B6C19" w:rsidRDefault="00400C1B" w:rsidP="00400C1B">
      <w:pPr>
        <w:pStyle w:val="Heading3"/>
        <w:spacing w:line="276" w:lineRule="auto"/>
        <w:rPr>
          <w:rFonts w:cstheme="majorHAnsi"/>
          <w:caps w:val="0"/>
          <w:color w:val="282828" w:themeColor="text2" w:themeTint="E6"/>
        </w:rPr>
      </w:pPr>
      <w:r>
        <w:rPr>
          <w:rFonts w:cstheme="majorHAnsi"/>
          <w:caps w:val="0"/>
          <w:color w:val="282828" w:themeColor="text2" w:themeTint="E6"/>
        </w:rPr>
        <w:t xml:space="preserve">Familiar With:  PHP, LARAVEL, Vue.js, MySQL, Tailwind, Css, HTML5. </w:t>
      </w:r>
    </w:p>
    <w:p w:rsidR="009D1881" w:rsidRPr="00400C1B" w:rsidRDefault="00400C1B" w:rsidP="00400C1B">
      <w:pPr>
        <w:pStyle w:val="Heading3"/>
        <w:spacing w:line="276" w:lineRule="auto"/>
        <w:rPr>
          <w:rFonts w:cstheme="majorHAnsi"/>
          <w:caps w:val="0"/>
          <w:color w:val="282828" w:themeColor="text2" w:themeTint="E6"/>
        </w:rPr>
      </w:pPr>
      <w:r>
        <w:rPr>
          <w:rFonts w:cstheme="majorHAnsi"/>
          <w:caps w:val="0"/>
          <w:color w:val="282828" w:themeColor="text2" w:themeTint="E6"/>
        </w:rPr>
        <w:t>01</w:t>
      </w:r>
      <w:r w:rsidRPr="005433C6">
        <w:rPr>
          <w:rFonts w:cstheme="majorHAnsi"/>
          <w:caps w:val="0"/>
          <w:color w:val="282828" w:themeColor="text2" w:themeTint="E6"/>
        </w:rPr>
        <w:t xml:space="preserve">– </w:t>
      </w:r>
      <w:r>
        <w:rPr>
          <w:rFonts w:cstheme="majorHAnsi"/>
          <w:caps w:val="0"/>
          <w:color w:val="282828" w:themeColor="text2" w:themeTint="E6"/>
        </w:rPr>
        <w:t>February</w:t>
      </w:r>
      <w:r w:rsidRPr="005433C6">
        <w:rPr>
          <w:rFonts w:cstheme="majorHAnsi"/>
          <w:caps w:val="0"/>
          <w:color w:val="282828" w:themeColor="text2" w:themeTint="E6"/>
        </w:rPr>
        <w:t xml:space="preserve"> -2021.</w:t>
      </w:r>
      <w:r>
        <w:rPr>
          <w:rFonts w:cstheme="majorHAnsi"/>
          <w:caps w:val="0"/>
          <w:color w:val="282828" w:themeColor="text2" w:themeTint="E6"/>
        </w:rPr>
        <w:t xml:space="preserve"> -  IN WORKING</w:t>
      </w:r>
      <w:r>
        <w:br/>
      </w:r>
      <w:r w:rsidR="000B6C19">
        <w:rPr>
          <w:sz w:val="18"/>
          <w:szCs w:val="18"/>
        </w:rPr>
        <w:tab/>
      </w:r>
    </w:p>
    <w:p w:rsidR="0047011C" w:rsidRPr="005433C6" w:rsidRDefault="00D21D6B" w:rsidP="00D21D6B">
      <w:pPr>
        <w:pStyle w:val="Heading2"/>
        <w:spacing w:line="276" w:lineRule="auto"/>
        <w:rPr>
          <w:sz w:val="28"/>
          <w:szCs w:val="28"/>
        </w:rPr>
      </w:pPr>
      <w:r w:rsidRPr="005433C6">
        <w:rPr>
          <w:sz w:val="28"/>
          <w:szCs w:val="28"/>
        </w:rPr>
        <w:t>Receptionist</w:t>
      </w:r>
      <w:r w:rsidR="0047011C" w:rsidRPr="005433C6">
        <w:rPr>
          <w:sz w:val="28"/>
          <w:szCs w:val="28"/>
        </w:rPr>
        <w:t xml:space="preserve"> | </w:t>
      </w:r>
      <w:r w:rsidRPr="005433C6">
        <w:rPr>
          <w:rStyle w:val="Emphasis"/>
          <w:color w:val="282828" w:themeColor="text2" w:themeTint="E6"/>
          <w:sz w:val="28"/>
          <w:szCs w:val="28"/>
        </w:rPr>
        <w:t>Jamiyat Sabira Clinic</w:t>
      </w:r>
      <w:r w:rsidR="00B70AED">
        <w:rPr>
          <w:rStyle w:val="Emphasis"/>
          <w:color w:val="282828" w:themeColor="text2" w:themeTint="E6"/>
          <w:sz w:val="28"/>
          <w:szCs w:val="28"/>
        </w:rPr>
        <w:t xml:space="preserve"> (JPSD)</w:t>
      </w:r>
      <w:r w:rsidRPr="005433C6">
        <w:rPr>
          <w:rStyle w:val="Emphasis"/>
          <w:color w:val="282828" w:themeColor="text2" w:themeTint="E6"/>
          <w:sz w:val="28"/>
          <w:szCs w:val="28"/>
        </w:rPr>
        <w:t>.</w:t>
      </w:r>
    </w:p>
    <w:p w:rsidR="0047011C" w:rsidRPr="005433C6" w:rsidRDefault="005160E3" w:rsidP="005160E3">
      <w:pPr>
        <w:pStyle w:val="Heading3"/>
        <w:spacing w:line="276" w:lineRule="auto"/>
        <w:rPr>
          <w:rFonts w:cstheme="majorHAnsi"/>
          <w:caps w:val="0"/>
          <w:color w:val="282828" w:themeColor="text2" w:themeTint="E6"/>
        </w:rPr>
      </w:pPr>
      <w:r w:rsidRPr="005433C6">
        <w:rPr>
          <w:rFonts w:cstheme="majorHAnsi"/>
          <w:caps w:val="0"/>
          <w:color w:val="282828" w:themeColor="text2" w:themeTint="E6"/>
        </w:rPr>
        <w:t>26</w:t>
      </w:r>
      <w:r w:rsidR="0047011C" w:rsidRPr="005433C6">
        <w:rPr>
          <w:rFonts w:cstheme="majorHAnsi"/>
          <w:caps w:val="0"/>
          <w:color w:val="282828" w:themeColor="text2" w:themeTint="E6"/>
          <w:vertAlign w:val="superscript"/>
        </w:rPr>
        <w:t>st</w:t>
      </w:r>
      <w:r w:rsidRPr="005433C6">
        <w:rPr>
          <w:rFonts w:cstheme="majorHAnsi"/>
          <w:caps w:val="0"/>
          <w:color w:val="282828" w:themeColor="text2" w:themeTint="E6"/>
        </w:rPr>
        <w:t xml:space="preserve"> -Sep</w:t>
      </w:r>
      <w:r w:rsidR="0047011C" w:rsidRPr="005433C6">
        <w:rPr>
          <w:rFonts w:cstheme="majorHAnsi"/>
          <w:caps w:val="0"/>
          <w:color w:val="282828" w:themeColor="text2" w:themeTint="E6"/>
        </w:rPr>
        <w:t xml:space="preserve"> </w:t>
      </w:r>
      <w:r w:rsidR="005433C6" w:rsidRPr="005433C6">
        <w:rPr>
          <w:rFonts w:cstheme="majorHAnsi"/>
          <w:caps w:val="0"/>
          <w:color w:val="282828" w:themeColor="text2" w:themeTint="E6"/>
        </w:rPr>
        <w:t>2016 – 30-Jan-2021.</w:t>
      </w:r>
    </w:p>
    <w:p w:rsidR="00356294" w:rsidRPr="005433C6" w:rsidRDefault="00356294" w:rsidP="0047011C">
      <w:pPr>
        <w:pStyle w:val="Heading3"/>
        <w:spacing w:line="276" w:lineRule="auto"/>
        <w:rPr>
          <w:rFonts w:cstheme="majorHAnsi"/>
          <w:caps w:val="0"/>
          <w:color w:val="282828" w:themeColor="text2" w:themeTint="E6"/>
          <w:sz w:val="18"/>
          <w:szCs w:val="18"/>
        </w:rPr>
      </w:pPr>
    </w:p>
    <w:p w:rsidR="00C03E1E" w:rsidRPr="00C03E1E" w:rsidRDefault="00D03CB1" w:rsidP="00D03CB1">
      <w:pPr>
        <w:pStyle w:val="Heading2"/>
        <w:spacing w:line="276" w:lineRule="auto"/>
        <w:rPr>
          <w:sz w:val="32"/>
        </w:rPr>
      </w:pPr>
      <w:r w:rsidRPr="005433C6">
        <w:rPr>
          <w:sz w:val="28"/>
          <w:szCs w:val="28"/>
        </w:rPr>
        <w:t>Sales Man</w:t>
      </w:r>
      <w:r w:rsidR="00C03E1E" w:rsidRPr="005433C6">
        <w:rPr>
          <w:sz w:val="28"/>
          <w:szCs w:val="28"/>
        </w:rPr>
        <w:t xml:space="preserve"> | </w:t>
      </w:r>
      <w:r w:rsidRPr="005433C6">
        <w:rPr>
          <w:rStyle w:val="Emphasis"/>
          <w:color w:val="282828" w:themeColor="text2" w:themeTint="E6"/>
          <w:sz w:val="28"/>
          <w:szCs w:val="28"/>
        </w:rPr>
        <w:t>Atrium Mall</w:t>
      </w:r>
      <w:r>
        <w:rPr>
          <w:rStyle w:val="Emphasis"/>
          <w:color w:val="282828" w:themeColor="text2" w:themeTint="E6"/>
          <w:sz w:val="32"/>
        </w:rPr>
        <w:t>.</w:t>
      </w:r>
    </w:p>
    <w:p w:rsidR="005A285F" w:rsidRPr="005433C6" w:rsidRDefault="00F818A3" w:rsidP="005160E3">
      <w:pPr>
        <w:pStyle w:val="Heading3"/>
        <w:spacing w:line="276" w:lineRule="auto"/>
        <w:rPr>
          <w:rFonts w:cstheme="majorHAnsi"/>
          <w:caps w:val="0"/>
          <w:color w:val="282828" w:themeColor="text2" w:themeTint="E6"/>
        </w:rPr>
      </w:pPr>
      <w:r w:rsidRPr="005433C6">
        <w:rPr>
          <w:rFonts w:cstheme="majorHAnsi"/>
          <w:caps w:val="0"/>
          <w:color w:val="282828" w:themeColor="text2" w:themeTint="E6"/>
        </w:rPr>
        <w:t>1</w:t>
      </w:r>
      <w:r w:rsidRPr="005433C6">
        <w:rPr>
          <w:rFonts w:cstheme="majorHAnsi"/>
          <w:caps w:val="0"/>
          <w:color w:val="282828" w:themeColor="text2" w:themeTint="E6"/>
          <w:vertAlign w:val="superscript"/>
        </w:rPr>
        <w:t>st</w:t>
      </w:r>
      <w:r w:rsidR="003D295C" w:rsidRPr="005433C6">
        <w:rPr>
          <w:rFonts w:cstheme="majorHAnsi"/>
          <w:caps w:val="0"/>
          <w:color w:val="282828" w:themeColor="text2" w:themeTint="E6"/>
        </w:rPr>
        <w:t xml:space="preserve"> Feb 2014</w:t>
      </w:r>
      <w:r w:rsidRPr="005433C6">
        <w:rPr>
          <w:rFonts w:cstheme="majorHAnsi"/>
          <w:caps w:val="0"/>
          <w:color w:val="282828" w:themeColor="text2" w:themeTint="E6"/>
        </w:rPr>
        <w:t xml:space="preserve"> – </w:t>
      </w:r>
      <w:r w:rsidR="005160E3" w:rsidRPr="005433C6">
        <w:rPr>
          <w:rFonts w:cstheme="majorHAnsi"/>
          <w:caps w:val="0"/>
          <w:color w:val="282828" w:themeColor="text2" w:themeTint="E6"/>
        </w:rPr>
        <w:t>25</w:t>
      </w:r>
      <w:r w:rsidR="003D295C" w:rsidRPr="005433C6">
        <w:rPr>
          <w:rFonts w:cstheme="majorHAnsi"/>
          <w:caps w:val="0"/>
          <w:color w:val="282828" w:themeColor="text2" w:themeTint="E6"/>
        </w:rPr>
        <w:t>-Sep</w:t>
      </w:r>
      <w:r w:rsidRPr="005433C6">
        <w:rPr>
          <w:rFonts w:cstheme="majorHAnsi"/>
          <w:caps w:val="0"/>
          <w:color w:val="282828" w:themeColor="text2" w:themeTint="E6"/>
        </w:rPr>
        <w:t xml:space="preserve"> 2016</w:t>
      </w:r>
    </w:p>
    <w:p w:rsidR="00356294" w:rsidRPr="00356294" w:rsidRDefault="00356294" w:rsidP="0047011C">
      <w:pPr>
        <w:pStyle w:val="Heading3"/>
        <w:spacing w:line="276" w:lineRule="auto"/>
        <w:rPr>
          <w:rFonts w:cstheme="majorHAnsi"/>
          <w:caps w:val="0"/>
          <w:color w:val="282828" w:themeColor="text2" w:themeTint="E6"/>
          <w:sz w:val="10"/>
          <w:szCs w:val="8"/>
        </w:rPr>
      </w:pPr>
    </w:p>
    <w:p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194F6E" w:rsidP="00075B13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6350" t="8890" r="5080" b="2540"/>
                      <wp:docPr id="14" name="Group 13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2 w 70"/>
                                    <a:gd name="T1" fmla="*/ 0 h 70"/>
                                    <a:gd name="T2" fmla="*/ 3 w 70"/>
                                    <a:gd name="T3" fmla="*/ 0 h 70"/>
                                    <a:gd name="T4" fmla="*/ 3 w 70"/>
                                    <a:gd name="T5" fmla="*/ 1 h 70"/>
                                    <a:gd name="T6" fmla="*/ 4 w 70"/>
                                    <a:gd name="T7" fmla="*/ 1 h 70"/>
                                    <a:gd name="T8" fmla="*/ 4 w 70"/>
                                    <a:gd name="T9" fmla="*/ 2 h 70"/>
                                    <a:gd name="T10" fmla="*/ 4 w 70"/>
                                    <a:gd name="T11" fmla="*/ 3 h 70"/>
                                    <a:gd name="T12" fmla="*/ 3 w 70"/>
                                    <a:gd name="T13" fmla="*/ 3 h 70"/>
                                    <a:gd name="T14" fmla="*/ 3 w 70"/>
                                    <a:gd name="T15" fmla="*/ 4 h 70"/>
                                    <a:gd name="T16" fmla="*/ 2 w 70"/>
                                    <a:gd name="T17" fmla="*/ 4 h 70"/>
                                    <a:gd name="T18" fmla="*/ 1 w 70"/>
                                    <a:gd name="T19" fmla="*/ 4 h 70"/>
                                    <a:gd name="T20" fmla="*/ 1 w 70"/>
                                    <a:gd name="T21" fmla="*/ 3 h 70"/>
                                    <a:gd name="T22" fmla="*/ 0 w 70"/>
                                    <a:gd name="T23" fmla="*/ 3 h 70"/>
                                    <a:gd name="T24" fmla="*/ 0 w 70"/>
                                    <a:gd name="T25" fmla="*/ 2 h 70"/>
                                    <a:gd name="T26" fmla="*/ 0 w 70"/>
                                    <a:gd name="T27" fmla="*/ 1 h 70"/>
                                    <a:gd name="T28" fmla="*/ 1 w 70"/>
                                    <a:gd name="T29" fmla="*/ 1 h 70"/>
                                    <a:gd name="T30" fmla="*/ 1 w 70"/>
                                    <a:gd name="T31" fmla="*/ 0 h 70"/>
                                    <a:gd name="T32" fmla="*/ 2 w 70"/>
                                    <a:gd name="T33" fmla="*/ 0 h 70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</a:gdLst>
                                  <a:ahLst/>
                                  <a:cxnLst>
                                    <a:cxn ang="T34">
                                      <a:pos x="T0" y="T1"/>
                                    </a:cxn>
                                    <a:cxn ang="T35">
                                      <a:pos x="T2" y="T3"/>
                                    </a:cxn>
                                    <a:cxn ang="T36">
                                      <a:pos x="T4" y="T5"/>
                                    </a:cxn>
                                    <a:cxn ang="T37">
                                      <a:pos x="T6" y="T7"/>
                                    </a:cxn>
                                    <a:cxn ang="T38">
                                      <a:pos x="T8" y="T9"/>
                                    </a:cxn>
                                    <a:cxn ang="T39">
                                      <a:pos x="T10" y="T11"/>
                                    </a:cxn>
                                    <a:cxn ang="T40">
                                      <a:pos x="T12" y="T13"/>
                                    </a:cxn>
                                    <a:cxn ang="T41">
                                      <a:pos x="T14" y="T15"/>
                                    </a:cxn>
                                    <a:cxn ang="T42">
                                      <a:pos x="T16" y="T17"/>
                                    </a:cxn>
                                    <a:cxn ang="T43">
                                      <a:pos x="T18" y="T19"/>
                                    </a:cxn>
                                    <a:cxn ang="T44">
                                      <a:pos x="T20" y="T21"/>
                                    </a:cxn>
                                    <a:cxn ang="T45">
                                      <a:pos x="T22" y="T23"/>
                                    </a:cxn>
                                    <a:cxn ang="T46">
                                      <a:pos x="T24" y="T25"/>
                                    </a:cxn>
                                    <a:cxn ang="T47">
                                      <a:pos x="T26" y="T27"/>
                                    </a:cxn>
                                    <a:cxn ang="T48">
                                      <a:pos x="T28" y="T29"/>
                                    </a:cxn>
                                    <a:cxn ang="T49">
                                      <a:pos x="T30" y="T31"/>
                                    </a:cxn>
                                    <a:cxn ang="T5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22 w 1362"/>
                                    <a:gd name="T1" fmla="*/ 8 h 1356"/>
                                    <a:gd name="T2" fmla="*/ 25 w 1362"/>
                                    <a:gd name="T3" fmla="*/ 12 h 1356"/>
                                    <a:gd name="T4" fmla="*/ 24 w 1362"/>
                                    <a:gd name="T5" fmla="*/ 15 h 1356"/>
                                    <a:gd name="T6" fmla="*/ 22 w 1362"/>
                                    <a:gd name="T7" fmla="*/ 19 h 1356"/>
                                    <a:gd name="T8" fmla="*/ 18 w 1362"/>
                                    <a:gd name="T9" fmla="*/ 23 h 1356"/>
                                    <a:gd name="T10" fmla="*/ 14 w 1362"/>
                                    <a:gd name="T11" fmla="*/ 25 h 1356"/>
                                    <a:gd name="T12" fmla="*/ 10 w 1362"/>
                                    <a:gd name="T13" fmla="*/ 24 h 1356"/>
                                    <a:gd name="T14" fmla="*/ 7 w 1362"/>
                                    <a:gd name="T15" fmla="*/ 22 h 1356"/>
                                    <a:gd name="T16" fmla="*/ 4 w 1362"/>
                                    <a:gd name="T17" fmla="*/ 20 h 1356"/>
                                    <a:gd name="T18" fmla="*/ 6 w 1362"/>
                                    <a:gd name="T19" fmla="*/ 25 h 1356"/>
                                    <a:gd name="T20" fmla="*/ 10 w 1362"/>
                                    <a:gd name="T21" fmla="*/ 28 h 1356"/>
                                    <a:gd name="T22" fmla="*/ 16 w 1362"/>
                                    <a:gd name="T23" fmla="*/ 29 h 1356"/>
                                    <a:gd name="T24" fmla="*/ 22 w 1362"/>
                                    <a:gd name="T25" fmla="*/ 31 h 1356"/>
                                    <a:gd name="T26" fmla="*/ 27 w 1362"/>
                                    <a:gd name="T27" fmla="*/ 36 h 1356"/>
                                    <a:gd name="T28" fmla="*/ 54 w 1362"/>
                                    <a:gd name="T29" fmla="*/ 62 h 1356"/>
                                    <a:gd name="T30" fmla="*/ 59 w 1362"/>
                                    <a:gd name="T31" fmla="*/ 66 h 1356"/>
                                    <a:gd name="T32" fmla="*/ 62 w 1362"/>
                                    <a:gd name="T33" fmla="*/ 67 h 1356"/>
                                    <a:gd name="T34" fmla="*/ 66 w 1362"/>
                                    <a:gd name="T35" fmla="*/ 66 h 1356"/>
                                    <a:gd name="T36" fmla="*/ 68 w 1362"/>
                                    <a:gd name="T37" fmla="*/ 64 h 1356"/>
                                    <a:gd name="T38" fmla="*/ 68 w 1362"/>
                                    <a:gd name="T39" fmla="*/ 61 h 1356"/>
                                    <a:gd name="T40" fmla="*/ 66 w 1362"/>
                                    <a:gd name="T41" fmla="*/ 57 h 1356"/>
                                    <a:gd name="T42" fmla="*/ 43 w 1362"/>
                                    <a:gd name="T43" fmla="*/ 33 h 1356"/>
                                    <a:gd name="T44" fmla="*/ 32 w 1362"/>
                                    <a:gd name="T45" fmla="*/ 22 h 1356"/>
                                    <a:gd name="T46" fmla="*/ 30 w 1362"/>
                                    <a:gd name="T47" fmla="*/ 17 h 1356"/>
                                    <a:gd name="T48" fmla="*/ 29 w 1362"/>
                                    <a:gd name="T49" fmla="*/ 12 h 1356"/>
                                    <a:gd name="T50" fmla="*/ 26 w 1362"/>
                                    <a:gd name="T51" fmla="*/ 7 h 1356"/>
                                    <a:gd name="T52" fmla="*/ 22 w 1362"/>
                                    <a:gd name="T53" fmla="*/ 4 h 1356"/>
                                    <a:gd name="T54" fmla="*/ 17 w 1362"/>
                                    <a:gd name="T55" fmla="*/ 0 h 1356"/>
                                    <a:gd name="T56" fmla="*/ 24 w 1362"/>
                                    <a:gd name="T57" fmla="*/ 1 h 1356"/>
                                    <a:gd name="T58" fmla="*/ 29 w 1362"/>
                                    <a:gd name="T59" fmla="*/ 4 h 1356"/>
                                    <a:gd name="T60" fmla="*/ 32 w 1362"/>
                                    <a:gd name="T61" fmla="*/ 9 h 1356"/>
                                    <a:gd name="T62" fmla="*/ 33 w 1362"/>
                                    <a:gd name="T63" fmla="*/ 16 h 1356"/>
                                    <a:gd name="T64" fmla="*/ 34 w 1362"/>
                                    <a:gd name="T65" fmla="*/ 19 h 1356"/>
                                    <a:gd name="T66" fmla="*/ 37 w 1362"/>
                                    <a:gd name="T67" fmla="*/ 22 h 1356"/>
                                    <a:gd name="T68" fmla="*/ 69 w 1362"/>
                                    <a:gd name="T69" fmla="*/ 54 h 1356"/>
                                    <a:gd name="T70" fmla="*/ 72 w 1362"/>
                                    <a:gd name="T71" fmla="*/ 59 h 1356"/>
                                    <a:gd name="T72" fmla="*/ 72 w 1362"/>
                                    <a:gd name="T73" fmla="*/ 63 h 1356"/>
                                    <a:gd name="T74" fmla="*/ 69 w 1362"/>
                                    <a:gd name="T75" fmla="*/ 68 h 1356"/>
                                    <a:gd name="T76" fmla="*/ 65 w 1362"/>
                                    <a:gd name="T77" fmla="*/ 70 h 1356"/>
                                    <a:gd name="T78" fmla="*/ 61 w 1362"/>
                                    <a:gd name="T79" fmla="*/ 71 h 1356"/>
                                    <a:gd name="T80" fmla="*/ 56 w 1362"/>
                                    <a:gd name="T81" fmla="*/ 68 h 1356"/>
                                    <a:gd name="T82" fmla="*/ 34 w 1362"/>
                                    <a:gd name="T83" fmla="*/ 48 h 1356"/>
                                    <a:gd name="T84" fmla="*/ 22 w 1362"/>
                                    <a:gd name="T85" fmla="*/ 36 h 1356"/>
                                    <a:gd name="T86" fmla="*/ 17 w 1362"/>
                                    <a:gd name="T87" fmla="*/ 33 h 1356"/>
                                    <a:gd name="T88" fmla="*/ 11 w 1362"/>
                                    <a:gd name="T89" fmla="*/ 32 h 1356"/>
                                    <a:gd name="T90" fmla="*/ 6 w 1362"/>
                                    <a:gd name="T91" fmla="*/ 29 h 1356"/>
                                    <a:gd name="T92" fmla="*/ 2 w 1362"/>
                                    <a:gd name="T93" fmla="*/ 25 h 1356"/>
                                    <a:gd name="T94" fmla="*/ 0 w 1362"/>
                                    <a:gd name="T95" fmla="*/ 19 h 1356"/>
                                    <a:gd name="T96" fmla="*/ 0 w 1362"/>
                                    <a:gd name="T97" fmla="*/ 13 h 1356"/>
                                    <a:gd name="T98" fmla="*/ 6 w 1362"/>
                                    <a:gd name="T99" fmla="*/ 16 h 1356"/>
                                    <a:gd name="T100" fmla="*/ 11 w 1362"/>
                                    <a:gd name="T101" fmla="*/ 20 h 1356"/>
                                    <a:gd name="T102" fmla="*/ 14 w 1362"/>
                                    <a:gd name="T103" fmla="*/ 21 h 1356"/>
                                    <a:gd name="T104" fmla="*/ 16 w 1362"/>
                                    <a:gd name="T105" fmla="*/ 20 h 1356"/>
                                    <a:gd name="T106" fmla="*/ 19 w 1362"/>
                                    <a:gd name="T107" fmla="*/ 17 h 1356"/>
                                    <a:gd name="T108" fmla="*/ 21 w 1362"/>
                                    <a:gd name="T109" fmla="*/ 14 h 1356"/>
                                    <a:gd name="T110" fmla="*/ 21 w 1362"/>
                                    <a:gd name="T111" fmla="*/ 12 h 1356"/>
                                    <a:gd name="T112" fmla="*/ 19 w 1362"/>
                                    <a:gd name="T113" fmla="*/ 10 h 1356"/>
                                    <a:gd name="T114" fmla="*/ 13 w 1362"/>
                                    <a:gd name="T115" fmla="*/ 4 h 1356"/>
                                    <a:gd name="T116" fmla="*/ 15 w 1362"/>
                                    <a:gd name="T117" fmla="*/ 0 h 135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</a:gdLst>
                                  <a:ahLst/>
                                  <a:cxnLst>
                                    <a:cxn ang="T118">
                                      <a:pos x="T0" y="T1"/>
                                    </a:cxn>
                                    <a:cxn ang="T119">
                                      <a:pos x="T2" y="T3"/>
                                    </a:cxn>
                                    <a:cxn ang="T120">
                                      <a:pos x="T4" y="T5"/>
                                    </a:cxn>
                                    <a:cxn ang="T121">
                                      <a:pos x="T6" y="T7"/>
                                    </a:cxn>
                                    <a:cxn ang="T122">
                                      <a:pos x="T8" y="T9"/>
                                    </a:cxn>
                                    <a:cxn ang="T123">
                                      <a:pos x="T10" y="T11"/>
                                    </a:cxn>
                                    <a:cxn ang="T124">
                                      <a:pos x="T12" y="T13"/>
                                    </a:cxn>
                                    <a:cxn ang="T125">
                                      <a:pos x="T14" y="T15"/>
                                    </a:cxn>
                                    <a:cxn ang="T126">
                                      <a:pos x="T16" y="T17"/>
                                    </a:cxn>
                                    <a:cxn ang="T127">
                                      <a:pos x="T18" y="T19"/>
                                    </a:cxn>
                                    <a:cxn ang="T128">
                                      <a:pos x="T20" y="T21"/>
                                    </a:cxn>
                                    <a:cxn ang="T129">
                                      <a:pos x="T22" y="T23"/>
                                    </a:cxn>
                                    <a:cxn ang="T130">
                                      <a:pos x="T24" y="T25"/>
                                    </a:cxn>
                                    <a:cxn ang="T131">
                                      <a:pos x="T26" y="T27"/>
                                    </a:cxn>
                                    <a:cxn ang="T132">
                                      <a:pos x="T28" y="T29"/>
                                    </a:cxn>
                                    <a:cxn ang="T133">
                                      <a:pos x="T30" y="T31"/>
                                    </a:cxn>
                                    <a:cxn ang="T134">
                                      <a:pos x="T32" y="T33"/>
                                    </a:cxn>
                                    <a:cxn ang="T135">
                                      <a:pos x="T34" y="T35"/>
                                    </a:cxn>
                                    <a:cxn ang="T136">
                                      <a:pos x="T36" y="T37"/>
                                    </a:cxn>
                                    <a:cxn ang="T137">
                                      <a:pos x="T38" y="T39"/>
                                    </a:cxn>
                                    <a:cxn ang="T138">
                                      <a:pos x="T40" y="T41"/>
                                    </a:cxn>
                                    <a:cxn ang="T139">
                                      <a:pos x="T42" y="T43"/>
                                    </a:cxn>
                                    <a:cxn ang="T140">
                                      <a:pos x="T44" y="T45"/>
                                    </a:cxn>
                                    <a:cxn ang="T141">
                                      <a:pos x="T46" y="T47"/>
                                    </a:cxn>
                                    <a:cxn ang="T142">
                                      <a:pos x="T48" y="T49"/>
                                    </a:cxn>
                                    <a:cxn ang="T143">
                                      <a:pos x="T50" y="T51"/>
                                    </a:cxn>
                                    <a:cxn ang="T144">
                                      <a:pos x="T52" y="T53"/>
                                    </a:cxn>
                                    <a:cxn ang="T145">
                                      <a:pos x="T54" y="T55"/>
                                    </a:cxn>
                                    <a:cxn ang="T146">
                                      <a:pos x="T56" y="T57"/>
                                    </a:cxn>
                                    <a:cxn ang="T147">
                                      <a:pos x="T58" y="T59"/>
                                    </a:cxn>
                                    <a:cxn ang="T148">
                                      <a:pos x="T60" y="T61"/>
                                    </a:cxn>
                                    <a:cxn ang="T149">
                                      <a:pos x="T62" y="T63"/>
                                    </a:cxn>
                                    <a:cxn ang="T150">
                                      <a:pos x="T64" y="T65"/>
                                    </a:cxn>
                                    <a:cxn ang="T151">
                                      <a:pos x="T66" y="T67"/>
                                    </a:cxn>
                                    <a:cxn ang="T152">
                                      <a:pos x="T68" y="T69"/>
                                    </a:cxn>
                                    <a:cxn ang="T153">
                                      <a:pos x="T70" y="T71"/>
                                    </a:cxn>
                                    <a:cxn ang="T154">
                                      <a:pos x="T72" y="T73"/>
                                    </a:cxn>
                                    <a:cxn ang="T155">
                                      <a:pos x="T74" y="T75"/>
                                    </a:cxn>
                                    <a:cxn ang="T156">
                                      <a:pos x="T76" y="T77"/>
                                    </a:cxn>
                                    <a:cxn ang="T157">
                                      <a:pos x="T78" y="T79"/>
                                    </a:cxn>
                                    <a:cxn ang="T158">
                                      <a:pos x="T80" y="T81"/>
                                    </a:cxn>
                                    <a:cxn ang="T159">
                                      <a:pos x="T82" y="T83"/>
                                    </a:cxn>
                                    <a:cxn ang="T160">
                                      <a:pos x="T84" y="T85"/>
                                    </a:cxn>
                                    <a:cxn ang="T161">
                                      <a:pos x="T86" y="T87"/>
                                    </a:cxn>
                                    <a:cxn ang="T162">
                                      <a:pos x="T88" y="T89"/>
                                    </a:cxn>
                                    <a:cxn ang="T163">
                                      <a:pos x="T90" y="T91"/>
                                    </a:cxn>
                                    <a:cxn ang="T164">
                                      <a:pos x="T92" y="T93"/>
                                    </a:cxn>
                                    <a:cxn ang="T165">
                                      <a:pos x="T94" y="T95"/>
                                    </a:cxn>
                                    <a:cxn ang="T166">
                                      <a:pos x="T96" y="T97"/>
                                    </a:cxn>
                                    <a:cxn ang="T167">
                                      <a:pos x="T98" y="T99"/>
                                    </a:cxn>
                                    <a:cxn ang="T168">
                                      <a:pos x="T100" y="T101"/>
                                    </a:cxn>
                                    <a:cxn ang="T169">
                                      <a:pos x="T102" y="T103"/>
                                    </a:cxn>
                                    <a:cxn ang="T170">
                                      <a:pos x="T104" y="T105"/>
                                    </a:cxn>
                                    <a:cxn ang="T171">
                                      <a:pos x="T106" y="T107"/>
                                    </a:cxn>
                                    <a:cxn ang="T172">
                                      <a:pos x="T108" y="T109"/>
                                    </a:cxn>
                                    <a:cxn ang="T173">
                                      <a:pos x="T110" y="T111"/>
                                    </a:cxn>
                                    <a:cxn ang="T174">
                                      <a:pos x="T112" y="T113"/>
                                    </a:cxn>
                                    <a:cxn ang="T175">
                                      <a:pos x="T114" y="T115"/>
                                    </a:cxn>
                                    <a:cxn ang="T176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26 w 640"/>
                                    <a:gd name="T1" fmla="*/ 0 h 662"/>
                                    <a:gd name="T2" fmla="*/ 28 w 640"/>
                                    <a:gd name="T3" fmla="*/ 1 h 662"/>
                                    <a:gd name="T4" fmla="*/ 31 w 640"/>
                                    <a:gd name="T5" fmla="*/ 3 h 662"/>
                                    <a:gd name="T6" fmla="*/ 33 w 640"/>
                                    <a:gd name="T7" fmla="*/ 5 h 662"/>
                                    <a:gd name="T8" fmla="*/ 34 w 640"/>
                                    <a:gd name="T9" fmla="*/ 8 h 662"/>
                                    <a:gd name="T10" fmla="*/ 34 w 640"/>
                                    <a:gd name="T11" fmla="*/ 11 h 662"/>
                                    <a:gd name="T12" fmla="*/ 33 w 640"/>
                                    <a:gd name="T13" fmla="*/ 14 h 662"/>
                                    <a:gd name="T14" fmla="*/ 31 w 640"/>
                                    <a:gd name="T15" fmla="*/ 16 h 662"/>
                                    <a:gd name="T16" fmla="*/ 30 w 640"/>
                                    <a:gd name="T17" fmla="*/ 18 h 662"/>
                                    <a:gd name="T18" fmla="*/ 28 w 640"/>
                                    <a:gd name="T19" fmla="*/ 20 h 662"/>
                                    <a:gd name="T20" fmla="*/ 26 w 640"/>
                                    <a:gd name="T21" fmla="*/ 22 h 662"/>
                                    <a:gd name="T22" fmla="*/ 23 w 640"/>
                                    <a:gd name="T23" fmla="*/ 24 h 662"/>
                                    <a:gd name="T24" fmla="*/ 21 w 640"/>
                                    <a:gd name="T25" fmla="*/ 26 h 662"/>
                                    <a:gd name="T26" fmla="*/ 19 w 640"/>
                                    <a:gd name="T27" fmla="*/ 28 h 662"/>
                                    <a:gd name="T28" fmla="*/ 17 w 640"/>
                                    <a:gd name="T29" fmla="*/ 30 h 662"/>
                                    <a:gd name="T30" fmla="*/ 15 w 640"/>
                                    <a:gd name="T31" fmla="*/ 32 h 662"/>
                                    <a:gd name="T32" fmla="*/ 13 w 640"/>
                                    <a:gd name="T33" fmla="*/ 33 h 662"/>
                                    <a:gd name="T34" fmla="*/ 13 w 640"/>
                                    <a:gd name="T35" fmla="*/ 34 h 662"/>
                                    <a:gd name="T36" fmla="*/ 10 w 640"/>
                                    <a:gd name="T37" fmla="*/ 31 h 662"/>
                                    <a:gd name="T38" fmla="*/ 10 w 640"/>
                                    <a:gd name="T39" fmla="*/ 31 h 662"/>
                                    <a:gd name="T40" fmla="*/ 11 w 640"/>
                                    <a:gd name="T41" fmla="*/ 30 h 662"/>
                                    <a:gd name="T42" fmla="*/ 13 w 640"/>
                                    <a:gd name="T43" fmla="*/ 29 h 662"/>
                                    <a:gd name="T44" fmla="*/ 15 w 640"/>
                                    <a:gd name="T45" fmla="*/ 27 h 662"/>
                                    <a:gd name="T46" fmla="*/ 17 w 640"/>
                                    <a:gd name="T47" fmla="*/ 25 h 662"/>
                                    <a:gd name="T48" fmla="*/ 19 w 640"/>
                                    <a:gd name="T49" fmla="*/ 22 h 662"/>
                                    <a:gd name="T50" fmla="*/ 22 w 640"/>
                                    <a:gd name="T51" fmla="*/ 20 h 662"/>
                                    <a:gd name="T52" fmla="*/ 24 w 640"/>
                                    <a:gd name="T53" fmla="*/ 18 h 662"/>
                                    <a:gd name="T54" fmla="*/ 26 w 640"/>
                                    <a:gd name="T55" fmla="*/ 16 h 662"/>
                                    <a:gd name="T56" fmla="*/ 28 w 640"/>
                                    <a:gd name="T57" fmla="*/ 14 h 662"/>
                                    <a:gd name="T58" fmla="*/ 29 w 640"/>
                                    <a:gd name="T59" fmla="*/ 13 h 662"/>
                                    <a:gd name="T60" fmla="*/ 30 w 640"/>
                                    <a:gd name="T61" fmla="*/ 10 h 662"/>
                                    <a:gd name="T62" fmla="*/ 30 w 640"/>
                                    <a:gd name="T63" fmla="*/ 8 h 662"/>
                                    <a:gd name="T64" fmla="*/ 28 w 640"/>
                                    <a:gd name="T65" fmla="*/ 6 h 662"/>
                                    <a:gd name="T66" fmla="*/ 27 w 640"/>
                                    <a:gd name="T67" fmla="*/ 5 h 662"/>
                                    <a:gd name="T68" fmla="*/ 25 w 640"/>
                                    <a:gd name="T69" fmla="*/ 4 h 662"/>
                                    <a:gd name="T70" fmla="*/ 23 w 640"/>
                                    <a:gd name="T71" fmla="*/ 4 h 662"/>
                                    <a:gd name="T72" fmla="*/ 21 w 640"/>
                                    <a:gd name="T73" fmla="*/ 5 h 662"/>
                                    <a:gd name="T74" fmla="*/ 19 w 640"/>
                                    <a:gd name="T75" fmla="*/ 6 h 662"/>
                                    <a:gd name="T76" fmla="*/ 17 w 640"/>
                                    <a:gd name="T77" fmla="*/ 8 h 662"/>
                                    <a:gd name="T78" fmla="*/ 15 w 640"/>
                                    <a:gd name="T79" fmla="*/ 11 h 662"/>
                                    <a:gd name="T80" fmla="*/ 13 w 640"/>
                                    <a:gd name="T81" fmla="*/ 13 h 662"/>
                                    <a:gd name="T82" fmla="*/ 10 w 640"/>
                                    <a:gd name="T83" fmla="*/ 16 h 662"/>
                                    <a:gd name="T84" fmla="*/ 8 w 640"/>
                                    <a:gd name="T85" fmla="*/ 19 h 662"/>
                                    <a:gd name="T86" fmla="*/ 6 w 640"/>
                                    <a:gd name="T87" fmla="*/ 21 h 662"/>
                                    <a:gd name="T88" fmla="*/ 4 w 640"/>
                                    <a:gd name="T89" fmla="*/ 23 h 662"/>
                                    <a:gd name="T90" fmla="*/ 3 w 640"/>
                                    <a:gd name="T91" fmla="*/ 25 h 662"/>
                                    <a:gd name="T92" fmla="*/ 0 w 640"/>
                                    <a:gd name="T93" fmla="*/ 21 h 662"/>
                                    <a:gd name="T94" fmla="*/ 2 w 640"/>
                                    <a:gd name="T95" fmla="*/ 20 h 662"/>
                                    <a:gd name="T96" fmla="*/ 3 w 640"/>
                                    <a:gd name="T97" fmla="*/ 18 h 662"/>
                                    <a:gd name="T98" fmla="*/ 5 w 640"/>
                                    <a:gd name="T99" fmla="*/ 16 h 662"/>
                                    <a:gd name="T100" fmla="*/ 8 w 640"/>
                                    <a:gd name="T101" fmla="*/ 13 h 662"/>
                                    <a:gd name="T102" fmla="*/ 10 w 640"/>
                                    <a:gd name="T103" fmla="*/ 10 h 662"/>
                                    <a:gd name="T104" fmla="*/ 12 w 640"/>
                                    <a:gd name="T105" fmla="*/ 8 h 662"/>
                                    <a:gd name="T106" fmla="*/ 14 w 640"/>
                                    <a:gd name="T107" fmla="*/ 5 h 662"/>
                                    <a:gd name="T108" fmla="*/ 16 w 640"/>
                                    <a:gd name="T109" fmla="*/ 3 h 662"/>
                                    <a:gd name="T110" fmla="*/ 18 w 640"/>
                                    <a:gd name="T111" fmla="*/ 2 h 662"/>
                                    <a:gd name="T112" fmla="*/ 21 w 640"/>
                                    <a:gd name="T113" fmla="*/ 0 h 662"/>
                                    <a:gd name="T114" fmla="*/ 24 w 640"/>
                                    <a:gd name="T115" fmla="*/ 0 h 662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</a:gdLst>
                                  <a:ahLst/>
                                  <a:cxnLst>
                                    <a:cxn ang="T116">
                                      <a:pos x="T0" y="T1"/>
                                    </a:cxn>
                                    <a:cxn ang="T117">
                                      <a:pos x="T2" y="T3"/>
                                    </a:cxn>
                                    <a:cxn ang="T118">
                                      <a:pos x="T4" y="T5"/>
                                    </a:cxn>
                                    <a:cxn ang="T119">
                                      <a:pos x="T6" y="T7"/>
                                    </a:cxn>
                                    <a:cxn ang="T120">
                                      <a:pos x="T8" y="T9"/>
                                    </a:cxn>
                                    <a:cxn ang="T121">
                                      <a:pos x="T10" y="T11"/>
                                    </a:cxn>
                                    <a:cxn ang="T122">
                                      <a:pos x="T12" y="T13"/>
                                    </a:cxn>
                                    <a:cxn ang="T123">
                                      <a:pos x="T14" y="T15"/>
                                    </a:cxn>
                                    <a:cxn ang="T124">
                                      <a:pos x="T16" y="T17"/>
                                    </a:cxn>
                                    <a:cxn ang="T125">
                                      <a:pos x="T18" y="T19"/>
                                    </a:cxn>
                                    <a:cxn ang="T126">
                                      <a:pos x="T20" y="T21"/>
                                    </a:cxn>
                                    <a:cxn ang="T127">
                                      <a:pos x="T22" y="T23"/>
                                    </a:cxn>
                                    <a:cxn ang="T128">
                                      <a:pos x="T24" y="T25"/>
                                    </a:cxn>
                                    <a:cxn ang="T129">
                                      <a:pos x="T26" y="T27"/>
                                    </a:cxn>
                                    <a:cxn ang="T130">
                                      <a:pos x="T28" y="T29"/>
                                    </a:cxn>
                                    <a:cxn ang="T131">
                                      <a:pos x="T30" y="T31"/>
                                    </a:cxn>
                                    <a:cxn ang="T132">
                                      <a:pos x="T32" y="T33"/>
                                    </a:cxn>
                                    <a:cxn ang="T133">
                                      <a:pos x="T34" y="T35"/>
                                    </a:cxn>
                                    <a:cxn ang="T134">
                                      <a:pos x="T36" y="T37"/>
                                    </a:cxn>
                                    <a:cxn ang="T135">
                                      <a:pos x="T38" y="T39"/>
                                    </a:cxn>
                                    <a:cxn ang="T136">
                                      <a:pos x="T40" y="T41"/>
                                    </a:cxn>
                                    <a:cxn ang="T137">
                                      <a:pos x="T42" y="T43"/>
                                    </a:cxn>
                                    <a:cxn ang="T138">
                                      <a:pos x="T44" y="T45"/>
                                    </a:cxn>
                                    <a:cxn ang="T139">
                                      <a:pos x="T46" y="T47"/>
                                    </a:cxn>
                                    <a:cxn ang="T140">
                                      <a:pos x="T48" y="T49"/>
                                    </a:cxn>
                                    <a:cxn ang="T141">
                                      <a:pos x="T50" y="T51"/>
                                    </a:cxn>
                                    <a:cxn ang="T142">
                                      <a:pos x="T52" y="T53"/>
                                    </a:cxn>
                                    <a:cxn ang="T143">
                                      <a:pos x="T54" y="T55"/>
                                    </a:cxn>
                                    <a:cxn ang="T144">
                                      <a:pos x="T56" y="T57"/>
                                    </a:cxn>
                                    <a:cxn ang="T145">
                                      <a:pos x="T58" y="T59"/>
                                    </a:cxn>
                                    <a:cxn ang="T146">
                                      <a:pos x="T60" y="T61"/>
                                    </a:cxn>
                                    <a:cxn ang="T147">
                                      <a:pos x="T62" y="T63"/>
                                    </a:cxn>
                                    <a:cxn ang="T148">
                                      <a:pos x="T64" y="T65"/>
                                    </a:cxn>
                                    <a:cxn ang="T149">
                                      <a:pos x="T66" y="T67"/>
                                    </a:cxn>
                                    <a:cxn ang="T150">
                                      <a:pos x="T68" y="T69"/>
                                    </a:cxn>
                                    <a:cxn ang="T151">
                                      <a:pos x="T70" y="T71"/>
                                    </a:cxn>
                                    <a:cxn ang="T152">
                                      <a:pos x="T72" y="T73"/>
                                    </a:cxn>
                                    <a:cxn ang="T153">
                                      <a:pos x="T74" y="T75"/>
                                    </a:cxn>
                                    <a:cxn ang="T154">
                                      <a:pos x="T76" y="T77"/>
                                    </a:cxn>
                                    <a:cxn ang="T155">
                                      <a:pos x="T78" y="T79"/>
                                    </a:cxn>
                                    <a:cxn ang="T156">
                                      <a:pos x="T80" y="T81"/>
                                    </a:cxn>
                                    <a:cxn ang="T157">
                                      <a:pos x="T82" y="T83"/>
                                    </a:cxn>
                                    <a:cxn ang="T158">
                                      <a:pos x="T84" y="T85"/>
                                    </a:cxn>
                                    <a:cxn ang="T159">
                                      <a:pos x="T86" y="T87"/>
                                    </a:cxn>
                                    <a:cxn ang="T160">
                                      <a:pos x="T88" y="T89"/>
                                    </a:cxn>
                                    <a:cxn ang="T161">
                                      <a:pos x="T90" y="T91"/>
                                    </a:cxn>
                                    <a:cxn ang="T162">
                                      <a:pos x="T92" y="T93"/>
                                    </a:cxn>
                                    <a:cxn ang="T163">
                                      <a:pos x="T94" y="T95"/>
                                    </a:cxn>
                                    <a:cxn ang="T164">
                                      <a:pos x="T96" y="T97"/>
                                    </a:cxn>
                                    <a:cxn ang="T165">
                                      <a:pos x="T98" y="T99"/>
                                    </a:cxn>
                                    <a:cxn ang="T166">
                                      <a:pos x="T100" y="T101"/>
                                    </a:cxn>
                                    <a:cxn ang="T167">
                                      <a:pos x="T102" y="T103"/>
                                    </a:cxn>
                                    <a:cxn ang="T168">
                                      <a:pos x="T104" y="T105"/>
                                    </a:cxn>
                                    <a:cxn ang="T169">
                                      <a:pos x="T106" y="T107"/>
                                    </a:cxn>
                                    <a:cxn ang="T170">
                                      <a:pos x="T108" y="T109"/>
                                    </a:cxn>
                                    <a:cxn ang="T171">
                                      <a:pos x="T110" y="T111"/>
                                    </a:cxn>
                                    <a:cxn ang="T172">
                                      <a:pos x="T112" y="T113"/>
                                    </a:cxn>
                                    <a:cxn ang="T173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22 w 578"/>
                                    <a:gd name="T1" fmla="*/ 3 h 601"/>
                                    <a:gd name="T2" fmla="*/ 12 w 578"/>
                                    <a:gd name="T3" fmla="*/ 15 h 601"/>
                                    <a:gd name="T4" fmla="*/ 9 w 578"/>
                                    <a:gd name="T5" fmla="*/ 16 h 601"/>
                                    <a:gd name="T6" fmla="*/ 8 w 578"/>
                                    <a:gd name="T7" fmla="*/ 18 h 601"/>
                                    <a:gd name="T8" fmla="*/ 6 w 578"/>
                                    <a:gd name="T9" fmla="*/ 21 h 601"/>
                                    <a:gd name="T10" fmla="*/ 5 w 578"/>
                                    <a:gd name="T11" fmla="*/ 24 h 601"/>
                                    <a:gd name="T12" fmla="*/ 4 w 578"/>
                                    <a:gd name="T13" fmla="*/ 26 h 601"/>
                                    <a:gd name="T14" fmla="*/ 4 w 578"/>
                                    <a:gd name="T15" fmla="*/ 28 h 601"/>
                                    <a:gd name="T16" fmla="*/ 5 w 578"/>
                                    <a:gd name="T17" fmla="*/ 28 h 601"/>
                                    <a:gd name="T18" fmla="*/ 8 w 578"/>
                                    <a:gd name="T19" fmla="*/ 26 h 601"/>
                                    <a:gd name="T20" fmla="*/ 11 w 578"/>
                                    <a:gd name="T21" fmla="*/ 25 h 601"/>
                                    <a:gd name="T22" fmla="*/ 14 w 578"/>
                                    <a:gd name="T23" fmla="*/ 23 h 601"/>
                                    <a:gd name="T24" fmla="*/ 15 w 578"/>
                                    <a:gd name="T25" fmla="*/ 20 h 601"/>
                                    <a:gd name="T26" fmla="*/ 16 w 578"/>
                                    <a:gd name="T27" fmla="*/ 19 h 601"/>
                                    <a:gd name="T28" fmla="*/ 30 w 578"/>
                                    <a:gd name="T29" fmla="*/ 11 h 601"/>
                                    <a:gd name="T30" fmla="*/ 19 w 578"/>
                                    <a:gd name="T31" fmla="*/ 22 h 601"/>
                                    <a:gd name="T32" fmla="*/ 17 w 578"/>
                                    <a:gd name="T33" fmla="*/ 25 h 601"/>
                                    <a:gd name="T34" fmla="*/ 15 w 578"/>
                                    <a:gd name="T35" fmla="*/ 27 h 601"/>
                                    <a:gd name="T36" fmla="*/ 13 w 578"/>
                                    <a:gd name="T37" fmla="*/ 29 h 601"/>
                                    <a:gd name="T38" fmla="*/ 10 w 578"/>
                                    <a:gd name="T39" fmla="*/ 30 h 601"/>
                                    <a:gd name="T40" fmla="*/ 8 w 578"/>
                                    <a:gd name="T41" fmla="*/ 31 h 601"/>
                                    <a:gd name="T42" fmla="*/ 7 w 578"/>
                                    <a:gd name="T43" fmla="*/ 31 h 601"/>
                                    <a:gd name="T44" fmla="*/ 5 w 578"/>
                                    <a:gd name="T45" fmla="*/ 32 h 601"/>
                                    <a:gd name="T46" fmla="*/ 4 w 578"/>
                                    <a:gd name="T47" fmla="*/ 32 h 601"/>
                                    <a:gd name="T48" fmla="*/ 2 w 578"/>
                                    <a:gd name="T49" fmla="*/ 32 h 601"/>
                                    <a:gd name="T50" fmla="*/ 1 w 578"/>
                                    <a:gd name="T51" fmla="*/ 32 h 601"/>
                                    <a:gd name="T52" fmla="*/ 0 w 578"/>
                                    <a:gd name="T53" fmla="*/ 31 h 601"/>
                                    <a:gd name="T54" fmla="*/ 0 w 578"/>
                                    <a:gd name="T55" fmla="*/ 29 h 601"/>
                                    <a:gd name="T56" fmla="*/ 0 w 578"/>
                                    <a:gd name="T57" fmla="*/ 28 h 601"/>
                                    <a:gd name="T58" fmla="*/ 0 w 578"/>
                                    <a:gd name="T59" fmla="*/ 26 h 601"/>
                                    <a:gd name="T60" fmla="*/ 0 w 578"/>
                                    <a:gd name="T61" fmla="*/ 26 h 601"/>
                                    <a:gd name="T62" fmla="*/ 0 w 578"/>
                                    <a:gd name="T63" fmla="*/ 25 h 601"/>
                                    <a:gd name="T64" fmla="*/ 1 w 578"/>
                                    <a:gd name="T65" fmla="*/ 24 h 601"/>
                                    <a:gd name="T66" fmla="*/ 2 w 578"/>
                                    <a:gd name="T67" fmla="*/ 21 h 601"/>
                                    <a:gd name="T68" fmla="*/ 3 w 578"/>
                                    <a:gd name="T69" fmla="*/ 19 h 601"/>
                                    <a:gd name="T70" fmla="*/ 4 w 578"/>
                                    <a:gd name="T71" fmla="*/ 16 h 601"/>
                                    <a:gd name="T72" fmla="*/ 6 w 578"/>
                                    <a:gd name="T73" fmla="*/ 14 h 601"/>
                                    <a:gd name="T74" fmla="*/ 9 w 578"/>
                                    <a:gd name="T75" fmla="*/ 12 h 601"/>
                                    <a:gd name="T76" fmla="*/ 19 w 578"/>
                                    <a:gd name="T77" fmla="*/ 0 h 601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</a:gdLst>
                                  <a:ahLst/>
                                  <a:cxnLst>
                                    <a:cxn ang="T78">
                                      <a:pos x="T0" y="T1"/>
                                    </a:cxn>
                                    <a:cxn ang="T79">
                                      <a:pos x="T2" y="T3"/>
                                    </a:cxn>
                                    <a:cxn ang="T80">
                                      <a:pos x="T4" y="T5"/>
                                    </a:cxn>
                                    <a:cxn ang="T81">
                                      <a:pos x="T6" y="T7"/>
                                    </a:cxn>
                                    <a:cxn ang="T82">
                                      <a:pos x="T8" y="T9"/>
                                    </a:cxn>
                                    <a:cxn ang="T83">
                                      <a:pos x="T10" y="T11"/>
                                    </a:cxn>
                                    <a:cxn ang="T84">
                                      <a:pos x="T12" y="T13"/>
                                    </a:cxn>
                                    <a:cxn ang="T85">
                                      <a:pos x="T14" y="T15"/>
                                    </a:cxn>
                                    <a:cxn ang="T86">
                                      <a:pos x="T16" y="T17"/>
                                    </a:cxn>
                                    <a:cxn ang="T87">
                                      <a:pos x="T18" y="T19"/>
                                    </a:cxn>
                                    <a:cxn ang="T88">
                                      <a:pos x="T20" y="T21"/>
                                    </a:cxn>
                                    <a:cxn ang="T89">
                                      <a:pos x="T22" y="T23"/>
                                    </a:cxn>
                                    <a:cxn ang="T90">
                                      <a:pos x="T24" y="T25"/>
                                    </a:cxn>
                                    <a:cxn ang="T91">
                                      <a:pos x="T26" y="T27"/>
                                    </a:cxn>
                                    <a:cxn ang="T92">
                                      <a:pos x="T28" y="T29"/>
                                    </a:cxn>
                                    <a:cxn ang="T93">
                                      <a:pos x="T30" y="T31"/>
                                    </a:cxn>
                                    <a:cxn ang="T94">
                                      <a:pos x="T32" y="T33"/>
                                    </a:cxn>
                                    <a:cxn ang="T95">
                                      <a:pos x="T34" y="T35"/>
                                    </a:cxn>
                                    <a:cxn ang="T96">
                                      <a:pos x="T36" y="T37"/>
                                    </a:cxn>
                                    <a:cxn ang="T97">
                                      <a:pos x="T38" y="T39"/>
                                    </a:cxn>
                                    <a:cxn ang="T98">
                                      <a:pos x="T40" y="T41"/>
                                    </a:cxn>
                                    <a:cxn ang="T99">
                                      <a:pos x="T42" y="T43"/>
                                    </a:cxn>
                                    <a:cxn ang="T100">
                                      <a:pos x="T44" y="T45"/>
                                    </a:cxn>
                                    <a:cxn ang="T101">
                                      <a:pos x="T46" y="T47"/>
                                    </a:cxn>
                                    <a:cxn ang="T102">
                                      <a:pos x="T48" y="T49"/>
                                    </a:cxn>
                                    <a:cxn ang="T103">
                                      <a:pos x="T50" y="T51"/>
                                    </a:cxn>
                                    <a:cxn ang="T104">
                                      <a:pos x="T52" y="T53"/>
                                    </a:cxn>
                                    <a:cxn ang="T105">
                                      <a:pos x="T54" y="T55"/>
                                    </a:cxn>
                                    <a:cxn ang="T106">
                                      <a:pos x="T56" y="T57"/>
                                    </a:cxn>
                                    <a:cxn ang="T107">
                                      <a:pos x="T58" y="T59"/>
                                    </a:cxn>
                                    <a:cxn ang="T108">
                                      <a:pos x="T60" y="T61"/>
                                    </a:cxn>
                                    <a:cxn ang="T109">
                                      <a:pos x="T62" y="T63"/>
                                    </a:cxn>
                                    <a:cxn ang="T110">
                                      <a:pos x="T64" y="T65"/>
                                    </a:cxn>
                                    <a:cxn ang="T111">
                                      <a:pos x="T66" y="T67"/>
                                    </a:cxn>
                                    <a:cxn ang="T112">
                                      <a:pos x="T68" y="T69"/>
                                    </a:cxn>
                                    <a:cxn ang="T113">
                                      <a:pos x="T70" y="T71"/>
                                    </a:cxn>
                                    <a:cxn ang="T114">
                                      <a:pos x="T72" y="T73"/>
                                    </a:cxn>
                                    <a:cxn ang="T115">
                                      <a:pos x="T74" y="T75"/>
                                    </a:cxn>
                                    <a:cxn ang="T116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C1298" id="Group 13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Cc&#10;H0oknioAABr4AAAOAAAAAAAAAAAAAAAAAC4CAABkcnMvZTJvRG9jLnhtbFBLAQItABQABgAIAAAA&#10;IQAYauyH2QAAAAMBAAAPAAAAAAAAAAAAAAAAAPgsAABkcnMvZG93bnJldi54bWxQSwUGAAAAAAQA&#10;BADzAAAA/i0AAAAA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fOBwQAAANsAAAAPAAAAZHJzL2Rvd25yZXYueG1sRE9LawIx&#10;EL4X/A9hBG81a4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LnF84H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" path="m35,l49,2r11,8l67,21r3,14l67,48,60,60,49,67,35,70,21,67,10,60,3,48,,35,3,21,10,10,21,2,35,xe" fillcolor="white [3212]" stroked="f" strokeweight="0">
                        <v:path arrowok="t" o:connecttype="custom" o:connectlocs="0,0;0,0;0,0;0,0;0,0;0,0;0,0;0,0;0,0;0,0;0,0;0,0;0,0;0,0;0,0;0,0;0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1,0;1,1;1,1;1,1;1,1;1,1;1,1;0,1;0,1;0,1;1,1;1,2;1,2;1,2;3,3;3,3;3,4;3,3;4,3;4,3;3,3;2,2;2,1;2,1;2,1;1,0;1,0;1,0;1,0;2,0;2,0;2,1;2,1;2,1;4,3;4,3;4,3;4,4;3,4;3,4;3,4;2,3;1,2;1,2;1,2;0,2;0,1;0,1;0,1;0,1;1,1;1,1;1,1;1,1;1,1;1,1;1,1;1,0;1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1,0;1,0;2,0;2,0;2,0;2,1;2,1;2,1;2,1;1,1;1,1;1,1;1,1;1,1;1,2;1,2;1,2;1,2;1,2;1,2;1,2;1,1;1,1;1,1;1,1;1,1;1,1;1,1;1,1;2,1;2,1;2,0;1,0;1,0;1,0;1,0;1,0;1,0;1,0;1,1;1,1;1,1;0,1;0,1;0,1;0,1;0,1;0,1;0,1;0,1;0,1;1,1;1,0;1,0;1,0;1,0;1,0;1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1,0;1,1;0,1;0,1;0,1;0,1;0,1;0,1;0,1;0,1;1,1;1,1;1,1;1,1;2,1;1,1;1,1;1,1;1,2;1,2;0,2;0,2;0,2;0,2;0,2;0,2;0,2;0,2;0,1;0,1;0,1;0,1;0,1;0,1;0,1;0,1;0,1;0,1;1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C63A69" w:rsidP="00AD6216">
            <w:pPr>
              <w:pStyle w:val="Heading1"/>
              <w:outlineLvl w:val="0"/>
            </w:pPr>
            <w:r w:rsidRPr="0037300D">
              <w:t>Technical</w:t>
            </w:r>
            <w:r>
              <w:t xml:space="preserve"> </w:t>
            </w:r>
            <w:sdt>
              <w:sdtPr>
                <w:alias w:val="Skills:"/>
                <w:tag w:val="Skills:"/>
                <w:id w:val="-925109897"/>
                <w:placeholder>
                  <w:docPart w:val="16C0F47FC29942C19AEC14A3E54AA232"/>
                </w:placeholder>
                <w:temporary/>
                <w:showingPlcHdr/>
              </w:sdtPr>
              <w:sdtEndPr/>
              <w:sdtContent>
                <w:r w:rsidR="00143224" w:rsidRPr="0037300D">
                  <w:t>Skills</w:t>
                </w:r>
              </w:sdtContent>
            </w:sdt>
          </w:p>
        </w:tc>
      </w:tr>
    </w:tbl>
    <w:tbl>
      <w:tblPr>
        <w:tblStyle w:val="TableGridLight1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9"/>
        <w:gridCol w:w="4319"/>
      </w:tblGrid>
      <w:tr w:rsidR="00143224" w:rsidRPr="00565B06" w:rsidTr="003B6B3F">
        <w:trPr>
          <w:trHeight w:val="2673"/>
        </w:trPr>
        <w:tc>
          <w:tcPr>
            <w:tcW w:w="4319" w:type="dxa"/>
          </w:tcPr>
          <w:p w:rsidR="00773A4E" w:rsidRDefault="00773A4E" w:rsidP="00D722AD">
            <w:pPr>
              <w:pStyle w:val="ListBullet"/>
              <w:spacing w:after="8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D4572C">
              <w:rPr>
                <w:rFonts w:asciiTheme="majorHAnsi" w:hAnsiTheme="majorHAnsi" w:cstheme="majorHAnsi"/>
                <w:color w:val="000000" w:themeColor="text1"/>
                <w:sz w:val="24"/>
              </w:rPr>
              <w:t>CSS3, HTML5, Java Script, jQuery,XML, AJAX, Apache, WPF, WCF, MVC, CMS,Cloud Computing, Google API’s, SEO.</w:t>
            </w:r>
          </w:p>
          <w:p w:rsidR="000B5136" w:rsidRPr="00D4572C" w:rsidRDefault="000B5136" w:rsidP="000B513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  <w:p w:rsidR="00773A4E" w:rsidRPr="00D4572C" w:rsidRDefault="00773A4E" w:rsidP="00D722AD">
            <w:pPr>
              <w:pStyle w:val="ListBullet"/>
              <w:spacing w:after="8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D4572C">
              <w:rPr>
                <w:rFonts w:asciiTheme="majorHAnsi" w:hAnsiTheme="majorHAnsi" w:cstheme="majorHAnsi"/>
                <w:color w:val="000000" w:themeColor="text1"/>
                <w:sz w:val="24"/>
              </w:rPr>
              <w:t>C, C++, Java, C#</w:t>
            </w:r>
            <w:r w:rsidR="00DD2FB8" w:rsidRPr="00D4572C">
              <w:rPr>
                <w:rFonts w:asciiTheme="majorHAnsi" w:hAnsiTheme="majorHAnsi" w:cstheme="majorHAnsi"/>
                <w:color w:val="000000" w:themeColor="text1"/>
                <w:sz w:val="24"/>
              </w:rPr>
              <w:t>, PHP</w:t>
            </w:r>
            <w:r w:rsidRPr="00D4572C">
              <w:rPr>
                <w:rFonts w:asciiTheme="majorHAnsi" w:hAnsiTheme="majorHAnsi" w:cstheme="majorHAnsi"/>
                <w:color w:val="000000" w:themeColor="text1"/>
                <w:sz w:val="24"/>
              </w:rPr>
              <w:t>, JSP, ASP.net, MS SQL Server, MySQL, MetasploitPentesting.</w:t>
            </w:r>
          </w:p>
          <w:p w:rsidR="00525F85" w:rsidRPr="00773A4E" w:rsidRDefault="00525F85" w:rsidP="003B6B3F">
            <w:pPr>
              <w:pStyle w:val="ListBullet"/>
              <w:numPr>
                <w:ilvl w:val="0"/>
                <w:numId w:val="0"/>
              </w:numPr>
              <w:spacing w:after="80"/>
              <w:rPr>
                <w:color w:val="000000" w:themeColor="text1"/>
              </w:rPr>
            </w:pPr>
          </w:p>
        </w:tc>
        <w:tc>
          <w:tcPr>
            <w:tcW w:w="4319" w:type="dxa"/>
            <w:tcMar>
              <w:left w:w="576" w:type="dxa"/>
            </w:tcMar>
          </w:tcPr>
          <w:p w:rsidR="00F904FC" w:rsidRPr="00047CB2" w:rsidRDefault="00525F85" w:rsidP="00525F85">
            <w:pPr>
              <w:pStyle w:val="ListBulle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047CB2">
              <w:rPr>
                <w:rFonts w:asciiTheme="majorHAnsi" w:hAnsiTheme="majorHAnsi" w:cstheme="majorHAnsi"/>
                <w:color w:val="000000" w:themeColor="text1"/>
                <w:sz w:val="24"/>
              </w:rPr>
              <w:t>Dreamweaver, XAMPP, Netbeans,Visual Studio, Android Studio,  Wamp, MS Office, Backup &amp; Recovery,  RedHAT, Ubuntu, Kali  Linux, MS Project.</w:t>
            </w:r>
          </w:p>
        </w:tc>
      </w:tr>
    </w:tbl>
    <w:p w:rsidR="00C63A69" w:rsidRDefault="00C63A69" w:rsidP="00C63A69">
      <w:pPr>
        <w:rPr>
          <w:rFonts w:cstheme="minorHAnsi"/>
          <w:color w:val="282828" w:themeColor="text2" w:themeTint="E6"/>
          <w:sz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C63A69" w:rsidRPr="00565B06" w:rsidTr="003F377D">
        <w:tc>
          <w:tcPr>
            <w:tcW w:w="720" w:type="dxa"/>
            <w:tcMar>
              <w:right w:w="216" w:type="dxa"/>
            </w:tcMar>
            <w:vAlign w:val="bottom"/>
          </w:tcPr>
          <w:p w:rsidR="00C63A69" w:rsidRPr="00565B06" w:rsidRDefault="00194F6E" w:rsidP="003F377D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6350" t="5080" r="5080" b="6350"/>
                      <wp:docPr id="8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2 w 70"/>
                                    <a:gd name="T1" fmla="*/ 0 h 70"/>
                                    <a:gd name="T2" fmla="*/ 3 w 70"/>
                                    <a:gd name="T3" fmla="*/ 0 h 70"/>
                                    <a:gd name="T4" fmla="*/ 3 w 70"/>
                                    <a:gd name="T5" fmla="*/ 1 h 70"/>
                                    <a:gd name="T6" fmla="*/ 4 w 70"/>
                                    <a:gd name="T7" fmla="*/ 1 h 70"/>
                                    <a:gd name="T8" fmla="*/ 4 w 70"/>
                                    <a:gd name="T9" fmla="*/ 2 h 70"/>
                                    <a:gd name="T10" fmla="*/ 4 w 70"/>
                                    <a:gd name="T11" fmla="*/ 3 h 70"/>
                                    <a:gd name="T12" fmla="*/ 3 w 70"/>
                                    <a:gd name="T13" fmla="*/ 3 h 70"/>
                                    <a:gd name="T14" fmla="*/ 3 w 70"/>
                                    <a:gd name="T15" fmla="*/ 4 h 70"/>
                                    <a:gd name="T16" fmla="*/ 2 w 70"/>
                                    <a:gd name="T17" fmla="*/ 4 h 70"/>
                                    <a:gd name="T18" fmla="*/ 1 w 70"/>
                                    <a:gd name="T19" fmla="*/ 4 h 70"/>
                                    <a:gd name="T20" fmla="*/ 1 w 70"/>
                                    <a:gd name="T21" fmla="*/ 3 h 70"/>
                                    <a:gd name="T22" fmla="*/ 0 w 70"/>
                                    <a:gd name="T23" fmla="*/ 3 h 70"/>
                                    <a:gd name="T24" fmla="*/ 0 w 70"/>
                                    <a:gd name="T25" fmla="*/ 2 h 70"/>
                                    <a:gd name="T26" fmla="*/ 0 w 70"/>
                                    <a:gd name="T27" fmla="*/ 1 h 70"/>
                                    <a:gd name="T28" fmla="*/ 1 w 70"/>
                                    <a:gd name="T29" fmla="*/ 1 h 70"/>
                                    <a:gd name="T30" fmla="*/ 1 w 70"/>
                                    <a:gd name="T31" fmla="*/ 0 h 70"/>
                                    <a:gd name="T32" fmla="*/ 2 w 70"/>
                                    <a:gd name="T33" fmla="*/ 0 h 70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</a:gdLst>
                                  <a:ahLst/>
                                  <a:cxnLst>
                                    <a:cxn ang="T34">
                                      <a:pos x="T0" y="T1"/>
                                    </a:cxn>
                                    <a:cxn ang="T35">
                                      <a:pos x="T2" y="T3"/>
                                    </a:cxn>
                                    <a:cxn ang="T36">
                                      <a:pos x="T4" y="T5"/>
                                    </a:cxn>
                                    <a:cxn ang="T37">
                                      <a:pos x="T6" y="T7"/>
                                    </a:cxn>
                                    <a:cxn ang="T38">
                                      <a:pos x="T8" y="T9"/>
                                    </a:cxn>
                                    <a:cxn ang="T39">
                                      <a:pos x="T10" y="T11"/>
                                    </a:cxn>
                                    <a:cxn ang="T40">
                                      <a:pos x="T12" y="T13"/>
                                    </a:cxn>
                                    <a:cxn ang="T41">
                                      <a:pos x="T14" y="T15"/>
                                    </a:cxn>
                                    <a:cxn ang="T42">
                                      <a:pos x="T16" y="T17"/>
                                    </a:cxn>
                                    <a:cxn ang="T43">
                                      <a:pos x="T18" y="T19"/>
                                    </a:cxn>
                                    <a:cxn ang="T44">
                                      <a:pos x="T20" y="T21"/>
                                    </a:cxn>
                                    <a:cxn ang="T45">
                                      <a:pos x="T22" y="T23"/>
                                    </a:cxn>
                                    <a:cxn ang="T46">
                                      <a:pos x="T24" y="T25"/>
                                    </a:cxn>
                                    <a:cxn ang="T47">
                                      <a:pos x="T26" y="T27"/>
                                    </a:cxn>
                                    <a:cxn ang="T48">
                                      <a:pos x="T28" y="T29"/>
                                    </a:cxn>
                                    <a:cxn ang="T49">
                                      <a:pos x="T30" y="T31"/>
                                    </a:cxn>
                                    <a:cxn ang="T5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22 w 1362"/>
                                    <a:gd name="T1" fmla="*/ 8 h 1356"/>
                                    <a:gd name="T2" fmla="*/ 25 w 1362"/>
                                    <a:gd name="T3" fmla="*/ 12 h 1356"/>
                                    <a:gd name="T4" fmla="*/ 24 w 1362"/>
                                    <a:gd name="T5" fmla="*/ 15 h 1356"/>
                                    <a:gd name="T6" fmla="*/ 22 w 1362"/>
                                    <a:gd name="T7" fmla="*/ 19 h 1356"/>
                                    <a:gd name="T8" fmla="*/ 18 w 1362"/>
                                    <a:gd name="T9" fmla="*/ 23 h 1356"/>
                                    <a:gd name="T10" fmla="*/ 14 w 1362"/>
                                    <a:gd name="T11" fmla="*/ 25 h 1356"/>
                                    <a:gd name="T12" fmla="*/ 10 w 1362"/>
                                    <a:gd name="T13" fmla="*/ 24 h 1356"/>
                                    <a:gd name="T14" fmla="*/ 7 w 1362"/>
                                    <a:gd name="T15" fmla="*/ 22 h 1356"/>
                                    <a:gd name="T16" fmla="*/ 4 w 1362"/>
                                    <a:gd name="T17" fmla="*/ 20 h 1356"/>
                                    <a:gd name="T18" fmla="*/ 6 w 1362"/>
                                    <a:gd name="T19" fmla="*/ 25 h 1356"/>
                                    <a:gd name="T20" fmla="*/ 10 w 1362"/>
                                    <a:gd name="T21" fmla="*/ 28 h 1356"/>
                                    <a:gd name="T22" fmla="*/ 16 w 1362"/>
                                    <a:gd name="T23" fmla="*/ 29 h 1356"/>
                                    <a:gd name="T24" fmla="*/ 22 w 1362"/>
                                    <a:gd name="T25" fmla="*/ 31 h 1356"/>
                                    <a:gd name="T26" fmla="*/ 27 w 1362"/>
                                    <a:gd name="T27" fmla="*/ 36 h 1356"/>
                                    <a:gd name="T28" fmla="*/ 54 w 1362"/>
                                    <a:gd name="T29" fmla="*/ 62 h 1356"/>
                                    <a:gd name="T30" fmla="*/ 59 w 1362"/>
                                    <a:gd name="T31" fmla="*/ 66 h 1356"/>
                                    <a:gd name="T32" fmla="*/ 62 w 1362"/>
                                    <a:gd name="T33" fmla="*/ 67 h 1356"/>
                                    <a:gd name="T34" fmla="*/ 66 w 1362"/>
                                    <a:gd name="T35" fmla="*/ 66 h 1356"/>
                                    <a:gd name="T36" fmla="*/ 68 w 1362"/>
                                    <a:gd name="T37" fmla="*/ 64 h 1356"/>
                                    <a:gd name="T38" fmla="*/ 68 w 1362"/>
                                    <a:gd name="T39" fmla="*/ 61 h 1356"/>
                                    <a:gd name="T40" fmla="*/ 66 w 1362"/>
                                    <a:gd name="T41" fmla="*/ 57 h 1356"/>
                                    <a:gd name="T42" fmla="*/ 43 w 1362"/>
                                    <a:gd name="T43" fmla="*/ 33 h 1356"/>
                                    <a:gd name="T44" fmla="*/ 32 w 1362"/>
                                    <a:gd name="T45" fmla="*/ 22 h 1356"/>
                                    <a:gd name="T46" fmla="*/ 30 w 1362"/>
                                    <a:gd name="T47" fmla="*/ 17 h 1356"/>
                                    <a:gd name="T48" fmla="*/ 29 w 1362"/>
                                    <a:gd name="T49" fmla="*/ 12 h 1356"/>
                                    <a:gd name="T50" fmla="*/ 26 w 1362"/>
                                    <a:gd name="T51" fmla="*/ 7 h 1356"/>
                                    <a:gd name="T52" fmla="*/ 22 w 1362"/>
                                    <a:gd name="T53" fmla="*/ 4 h 1356"/>
                                    <a:gd name="T54" fmla="*/ 17 w 1362"/>
                                    <a:gd name="T55" fmla="*/ 0 h 1356"/>
                                    <a:gd name="T56" fmla="*/ 24 w 1362"/>
                                    <a:gd name="T57" fmla="*/ 1 h 1356"/>
                                    <a:gd name="T58" fmla="*/ 29 w 1362"/>
                                    <a:gd name="T59" fmla="*/ 4 h 1356"/>
                                    <a:gd name="T60" fmla="*/ 32 w 1362"/>
                                    <a:gd name="T61" fmla="*/ 9 h 1356"/>
                                    <a:gd name="T62" fmla="*/ 33 w 1362"/>
                                    <a:gd name="T63" fmla="*/ 16 h 1356"/>
                                    <a:gd name="T64" fmla="*/ 34 w 1362"/>
                                    <a:gd name="T65" fmla="*/ 19 h 1356"/>
                                    <a:gd name="T66" fmla="*/ 37 w 1362"/>
                                    <a:gd name="T67" fmla="*/ 22 h 1356"/>
                                    <a:gd name="T68" fmla="*/ 69 w 1362"/>
                                    <a:gd name="T69" fmla="*/ 54 h 1356"/>
                                    <a:gd name="T70" fmla="*/ 72 w 1362"/>
                                    <a:gd name="T71" fmla="*/ 59 h 1356"/>
                                    <a:gd name="T72" fmla="*/ 72 w 1362"/>
                                    <a:gd name="T73" fmla="*/ 63 h 1356"/>
                                    <a:gd name="T74" fmla="*/ 69 w 1362"/>
                                    <a:gd name="T75" fmla="*/ 68 h 1356"/>
                                    <a:gd name="T76" fmla="*/ 65 w 1362"/>
                                    <a:gd name="T77" fmla="*/ 70 h 1356"/>
                                    <a:gd name="T78" fmla="*/ 61 w 1362"/>
                                    <a:gd name="T79" fmla="*/ 71 h 1356"/>
                                    <a:gd name="T80" fmla="*/ 56 w 1362"/>
                                    <a:gd name="T81" fmla="*/ 68 h 1356"/>
                                    <a:gd name="T82" fmla="*/ 34 w 1362"/>
                                    <a:gd name="T83" fmla="*/ 48 h 1356"/>
                                    <a:gd name="T84" fmla="*/ 22 w 1362"/>
                                    <a:gd name="T85" fmla="*/ 36 h 1356"/>
                                    <a:gd name="T86" fmla="*/ 17 w 1362"/>
                                    <a:gd name="T87" fmla="*/ 33 h 1356"/>
                                    <a:gd name="T88" fmla="*/ 11 w 1362"/>
                                    <a:gd name="T89" fmla="*/ 32 h 1356"/>
                                    <a:gd name="T90" fmla="*/ 6 w 1362"/>
                                    <a:gd name="T91" fmla="*/ 29 h 1356"/>
                                    <a:gd name="T92" fmla="*/ 2 w 1362"/>
                                    <a:gd name="T93" fmla="*/ 25 h 1356"/>
                                    <a:gd name="T94" fmla="*/ 0 w 1362"/>
                                    <a:gd name="T95" fmla="*/ 19 h 1356"/>
                                    <a:gd name="T96" fmla="*/ 0 w 1362"/>
                                    <a:gd name="T97" fmla="*/ 13 h 1356"/>
                                    <a:gd name="T98" fmla="*/ 6 w 1362"/>
                                    <a:gd name="T99" fmla="*/ 16 h 1356"/>
                                    <a:gd name="T100" fmla="*/ 11 w 1362"/>
                                    <a:gd name="T101" fmla="*/ 20 h 1356"/>
                                    <a:gd name="T102" fmla="*/ 14 w 1362"/>
                                    <a:gd name="T103" fmla="*/ 21 h 1356"/>
                                    <a:gd name="T104" fmla="*/ 16 w 1362"/>
                                    <a:gd name="T105" fmla="*/ 20 h 1356"/>
                                    <a:gd name="T106" fmla="*/ 19 w 1362"/>
                                    <a:gd name="T107" fmla="*/ 17 h 1356"/>
                                    <a:gd name="T108" fmla="*/ 21 w 1362"/>
                                    <a:gd name="T109" fmla="*/ 14 h 1356"/>
                                    <a:gd name="T110" fmla="*/ 21 w 1362"/>
                                    <a:gd name="T111" fmla="*/ 12 h 1356"/>
                                    <a:gd name="T112" fmla="*/ 19 w 1362"/>
                                    <a:gd name="T113" fmla="*/ 10 h 1356"/>
                                    <a:gd name="T114" fmla="*/ 13 w 1362"/>
                                    <a:gd name="T115" fmla="*/ 4 h 1356"/>
                                    <a:gd name="T116" fmla="*/ 15 w 1362"/>
                                    <a:gd name="T117" fmla="*/ 0 h 135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</a:gdLst>
                                  <a:ahLst/>
                                  <a:cxnLst>
                                    <a:cxn ang="T118">
                                      <a:pos x="T0" y="T1"/>
                                    </a:cxn>
                                    <a:cxn ang="T119">
                                      <a:pos x="T2" y="T3"/>
                                    </a:cxn>
                                    <a:cxn ang="T120">
                                      <a:pos x="T4" y="T5"/>
                                    </a:cxn>
                                    <a:cxn ang="T121">
                                      <a:pos x="T6" y="T7"/>
                                    </a:cxn>
                                    <a:cxn ang="T122">
                                      <a:pos x="T8" y="T9"/>
                                    </a:cxn>
                                    <a:cxn ang="T123">
                                      <a:pos x="T10" y="T11"/>
                                    </a:cxn>
                                    <a:cxn ang="T124">
                                      <a:pos x="T12" y="T13"/>
                                    </a:cxn>
                                    <a:cxn ang="T125">
                                      <a:pos x="T14" y="T15"/>
                                    </a:cxn>
                                    <a:cxn ang="T126">
                                      <a:pos x="T16" y="T17"/>
                                    </a:cxn>
                                    <a:cxn ang="T127">
                                      <a:pos x="T18" y="T19"/>
                                    </a:cxn>
                                    <a:cxn ang="T128">
                                      <a:pos x="T20" y="T21"/>
                                    </a:cxn>
                                    <a:cxn ang="T129">
                                      <a:pos x="T22" y="T23"/>
                                    </a:cxn>
                                    <a:cxn ang="T130">
                                      <a:pos x="T24" y="T25"/>
                                    </a:cxn>
                                    <a:cxn ang="T131">
                                      <a:pos x="T26" y="T27"/>
                                    </a:cxn>
                                    <a:cxn ang="T132">
                                      <a:pos x="T28" y="T29"/>
                                    </a:cxn>
                                    <a:cxn ang="T133">
                                      <a:pos x="T30" y="T31"/>
                                    </a:cxn>
                                    <a:cxn ang="T134">
                                      <a:pos x="T32" y="T33"/>
                                    </a:cxn>
                                    <a:cxn ang="T135">
                                      <a:pos x="T34" y="T35"/>
                                    </a:cxn>
                                    <a:cxn ang="T136">
                                      <a:pos x="T36" y="T37"/>
                                    </a:cxn>
                                    <a:cxn ang="T137">
                                      <a:pos x="T38" y="T39"/>
                                    </a:cxn>
                                    <a:cxn ang="T138">
                                      <a:pos x="T40" y="T41"/>
                                    </a:cxn>
                                    <a:cxn ang="T139">
                                      <a:pos x="T42" y="T43"/>
                                    </a:cxn>
                                    <a:cxn ang="T140">
                                      <a:pos x="T44" y="T45"/>
                                    </a:cxn>
                                    <a:cxn ang="T141">
                                      <a:pos x="T46" y="T47"/>
                                    </a:cxn>
                                    <a:cxn ang="T142">
                                      <a:pos x="T48" y="T49"/>
                                    </a:cxn>
                                    <a:cxn ang="T143">
                                      <a:pos x="T50" y="T51"/>
                                    </a:cxn>
                                    <a:cxn ang="T144">
                                      <a:pos x="T52" y="T53"/>
                                    </a:cxn>
                                    <a:cxn ang="T145">
                                      <a:pos x="T54" y="T55"/>
                                    </a:cxn>
                                    <a:cxn ang="T146">
                                      <a:pos x="T56" y="T57"/>
                                    </a:cxn>
                                    <a:cxn ang="T147">
                                      <a:pos x="T58" y="T59"/>
                                    </a:cxn>
                                    <a:cxn ang="T148">
                                      <a:pos x="T60" y="T61"/>
                                    </a:cxn>
                                    <a:cxn ang="T149">
                                      <a:pos x="T62" y="T63"/>
                                    </a:cxn>
                                    <a:cxn ang="T150">
                                      <a:pos x="T64" y="T65"/>
                                    </a:cxn>
                                    <a:cxn ang="T151">
                                      <a:pos x="T66" y="T67"/>
                                    </a:cxn>
                                    <a:cxn ang="T152">
                                      <a:pos x="T68" y="T69"/>
                                    </a:cxn>
                                    <a:cxn ang="T153">
                                      <a:pos x="T70" y="T71"/>
                                    </a:cxn>
                                    <a:cxn ang="T154">
                                      <a:pos x="T72" y="T73"/>
                                    </a:cxn>
                                    <a:cxn ang="T155">
                                      <a:pos x="T74" y="T75"/>
                                    </a:cxn>
                                    <a:cxn ang="T156">
                                      <a:pos x="T76" y="T77"/>
                                    </a:cxn>
                                    <a:cxn ang="T157">
                                      <a:pos x="T78" y="T79"/>
                                    </a:cxn>
                                    <a:cxn ang="T158">
                                      <a:pos x="T80" y="T81"/>
                                    </a:cxn>
                                    <a:cxn ang="T159">
                                      <a:pos x="T82" y="T83"/>
                                    </a:cxn>
                                    <a:cxn ang="T160">
                                      <a:pos x="T84" y="T85"/>
                                    </a:cxn>
                                    <a:cxn ang="T161">
                                      <a:pos x="T86" y="T87"/>
                                    </a:cxn>
                                    <a:cxn ang="T162">
                                      <a:pos x="T88" y="T89"/>
                                    </a:cxn>
                                    <a:cxn ang="T163">
                                      <a:pos x="T90" y="T91"/>
                                    </a:cxn>
                                    <a:cxn ang="T164">
                                      <a:pos x="T92" y="T93"/>
                                    </a:cxn>
                                    <a:cxn ang="T165">
                                      <a:pos x="T94" y="T95"/>
                                    </a:cxn>
                                    <a:cxn ang="T166">
                                      <a:pos x="T96" y="T97"/>
                                    </a:cxn>
                                    <a:cxn ang="T167">
                                      <a:pos x="T98" y="T99"/>
                                    </a:cxn>
                                    <a:cxn ang="T168">
                                      <a:pos x="T100" y="T101"/>
                                    </a:cxn>
                                    <a:cxn ang="T169">
                                      <a:pos x="T102" y="T103"/>
                                    </a:cxn>
                                    <a:cxn ang="T170">
                                      <a:pos x="T104" y="T105"/>
                                    </a:cxn>
                                    <a:cxn ang="T171">
                                      <a:pos x="T106" y="T107"/>
                                    </a:cxn>
                                    <a:cxn ang="T172">
                                      <a:pos x="T108" y="T109"/>
                                    </a:cxn>
                                    <a:cxn ang="T173">
                                      <a:pos x="T110" y="T111"/>
                                    </a:cxn>
                                    <a:cxn ang="T174">
                                      <a:pos x="T112" y="T113"/>
                                    </a:cxn>
                                    <a:cxn ang="T175">
                                      <a:pos x="T114" y="T115"/>
                                    </a:cxn>
                                    <a:cxn ang="T176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26 w 640"/>
                                    <a:gd name="T1" fmla="*/ 0 h 662"/>
                                    <a:gd name="T2" fmla="*/ 28 w 640"/>
                                    <a:gd name="T3" fmla="*/ 1 h 662"/>
                                    <a:gd name="T4" fmla="*/ 31 w 640"/>
                                    <a:gd name="T5" fmla="*/ 3 h 662"/>
                                    <a:gd name="T6" fmla="*/ 33 w 640"/>
                                    <a:gd name="T7" fmla="*/ 5 h 662"/>
                                    <a:gd name="T8" fmla="*/ 34 w 640"/>
                                    <a:gd name="T9" fmla="*/ 8 h 662"/>
                                    <a:gd name="T10" fmla="*/ 34 w 640"/>
                                    <a:gd name="T11" fmla="*/ 11 h 662"/>
                                    <a:gd name="T12" fmla="*/ 33 w 640"/>
                                    <a:gd name="T13" fmla="*/ 14 h 662"/>
                                    <a:gd name="T14" fmla="*/ 31 w 640"/>
                                    <a:gd name="T15" fmla="*/ 16 h 662"/>
                                    <a:gd name="T16" fmla="*/ 30 w 640"/>
                                    <a:gd name="T17" fmla="*/ 18 h 662"/>
                                    <a:gd name="T18" fmla="*/ 28 w 640"/>
                                    <a:gd name="T19" fmla="*/ 20 h 662"/>
                                    <a:gd name="T20" fmla="*/ 26 w 640"/>
                                    <a:gd name="T21" fmla="*/ 22 h 662"/>
                                    <a:gd name="T22" fmla="*/ 23 w 640"/>
                                    <a:gd name="T23" fmla="*/ 24 h 662"/>
                                    <a:gd name="T24" fmla="*/ 21 w 640"/>
                                    <a:gd name="T25" fmla="*/ 26 h 662"/>
                                    <a:gd name="T26" fmla="*/ 19 w 640"/>
                                    <a:gd name="T27" fmla="*/ 28 h 662"/>
                                    <a:gd name="T28" fmla="*/ 17 w 640"/>
                                    <a:gd name="T29" fmla="*/ 30 h 662"/>
                                    <a:gd name="T30" fmla="*/ 15 w 640"/>
                                    <a:gd name="T31" fmla="*/ 32 h 662"/>
                                    <a:gd name="T32" fmla="*/ 13 w 640"/>
                                    <a:gd name="T33" fmla="*/ 33 h 662"/>
                                    <a:gd name="T34" fmla="*/ 13 w 640"/>
                                    <a:gd name="T35" fmla="*/ 34 h 662"/>
                                    <a:gd name="T36" fmla="*/ 10 w 640"/>
                                    <a:gd name="T37" fmla="*/ 31 h 662"/>
                                    <a:gd name="T38" fmla="*/ 10 w 640"/>
                                    <a:gd name="T39" fmla="*/ 31 h 662"/>
                                    <a:gd name="T40" fmla="*/ 11 w 640"/>
                                    <a:gd name="T41" fmla="*/ 30 h 662"/>
                                    <a:gd name="T42" fmla="*/ 13 w 640"/>
                                    <a:gd name="T43" fmla="*/ 29 h 662"/>
                                    <a:gd name="T44" fmla="*/ 15 w 640"/>
                                    <a:gd name="T45" fmla="*/ 27 h 662"/>
                                    <a:gd name="T46" fmla="*/ 17 w 640"/>
                                    <a:gd name="T47" fmla="*/ 25 h 662"/>
                                    <a:gd name="T48" fmla="*/ 19 w 640"/>
                                    <a:gd name="T49" fmla="*/ 22 h 662"/>
                                    <a:gd name="T50" fmla="*/ 22 w 640"/>
                                    <a:gd name="T51" fmla="*/ 20 h 662"/>
                                    <a:gd name="T52" fmla="*/ 24 w 640"/>
                                    <a:gd name="T53" fmla="*/ 18 h 662"/>
                                    <a:gd name="T54" fmla="*/ 26 w 640"/>
                                    <a:gd name="T55" fmla="*/ 16 h 662"/>
                                    <a:gd name="T56" fmla="*/ 28 w 640"/>
                                    <a:gd name="T57" fmla="*/ 14 h 662"/>
                                    <a:gd name="T58" fmla="*/ 29 w 640"/>
                                    <a:gd name="T59" fmla="*/ 13 h 662"/>
                                    <a:gd name="T60" fmla="*/ 30 w 640"/>
                                    <a:gd name="T61" fmla="*/ 10 h 662"/>
                                    <a:gd name="T62" fmla="*/ 30 w 640"/>
                                    <a:gd name="T63" fmla="*/ 8 h 662"/>
                                    <a:gd name="T64" fmla="*/ 28 w 640"/>
                                    <a:gd name="T65" fmla="*/ 6 h 662"/>
                                    <a:gd name="T66" fmla="*/ 27 w 640"/>
                                    <a:gd name="T67" fmla="*/ 5 h 662"/>
                                    <a:gd name="T68" fmla="*/ 25 w 640"/>
                                    <a:gd name="T69" fmla="*/ 4 h 662"/>
                                    <a:gd name="T70" fmla="*/ 23 w 640"/>
                                    <a:gd name="T71" fmla="*/ 4 h 662"/>
                                    <a:gd name="T72" fmla="*/ 21 w 640"/>
                                    <a:gd name="T73" fmla="*/ 5 h 662"/>
                                    <a:gd name="T74" fmla="*/ 19 w 640"/>
                                    <a:gd name="T75" fmla="*/ 6 h 662"/>
                                    <a:gd name="T76" fmla="*/ 17 w 640"/>
                                    <a:gd name="T77" fmla="*/ 8 h 662"/>
                                    <a:gd name="T78" fmla="*/ 15 w 640"/>
                                    <a:gd name="T79" fmla="*/ 11 h 662"/>
                                    <a:gd name="T80" fmla="*/ 13 w 640"/>
                                    <a:gd name="T81" fmla="*/ 13 h 662"/>
                                    <a:gd name="T82" fmla="*/ 10 w 640"/>
                                    <a:gd name="T83" fmla="*/ 16 h 662"/>
                                    <a:gd name="T84" fmla="*/ 8 w 640"/>
                                    <a:gd name="T85" fmla="*/ 19 h 662"/>
                                    <a:gd name="T86" fmla="*/ 6 w 640"/>
                                    <a:gd name="T87" fmla="*/ 21 h 662"/>
                                    <a:gd name="T88" fmla="*/ 4 w 640"/>
                                    <a:gd name="T89" fmla="*/ 23 h 662"/>
                                    <a:gd name="T90" fmla="*/ 3 w 640"/>
                                    <a:gd name="T91" fmla="*/ 25 h 662"/>
                                    <a:gd name="T92" fmla="*/ 0 w 640"/>
                                    <a:gd name="T93" fmla="*/ 21 h 662"/>
                                    <a:gd name="T94" fmla="*/ 2 w 640"/>
                                    <a:gd name="T95" fmla="*/ 20 h 662"/>
                                    <a:gd name="T96" fmla="*/ 3 w 640"/>
                                    <a:gd name="T97" fmla="*/ 18 h 662"/>
                                    <a:gd name="T98" fmla="*/ 5 w 640"/>
                                    <a:gd name="T99" fmla="*/ 16 h 662"/>
                                    <a:gd name="T100" fmla="*/ 8 w 640"/>
                                    <a:gd name="T101" fmla="*/ 13 h 662"/>
                                    <a:gd name="T102" fmla="*/ 10 w 640"/>
                                    <a:gd name="T103" fmla="*/ 10 h 662"/>
                                    <a:gd name="T104" fmla="*/ 12 w 640"/>
                                    <a:gd name="T105" fmla="*/ 8 h 662"/>
                                    <a:gd name="T106" fmla="*/ 14 w 640"/>
                                    <a:gd name="T107" fmla="*/ 5 h 662"/>
                                    <a:gd name="T108" fmla="*/ 16 w 640"/>
                                    <a:gd name="T109" fmla="*/ 3 h 662"/>
                                    <a:gd name="T110" fmla="*/ 18 w 640"/>
                                    <a:gd name="T111" fmla="*/ 2 h 662"/>
                                    <a:gd name="T112" fmla="*/ 21 w 640"/>
                                    <a:gd name="T113" fmla="*/ 0 h 662"/>
                                    <a:gd name="T114" fmla="*/ 24 w 640"/>
                                    <a:gd name="T115" fmla="*/ 0 h 662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</a:gdLst>
                                  <a:ahLst/>
                                  <a:cxnLst>
                                    <a:cxn ang="T116">
                                      <a:pos x="T0" y="T1"/>
                                    </a:cxn>
                                    <a:cxn ang="T117">
                                      <a:pos x="T2" y="T3"/>
                                    </a:cxn>
                                    <a:cxn ang="T118">
                                      <a:pos x="T4" y="T5"/>
                                    </a:cxn>
                                    <a:cxn ang="T119">
                                      <a:pos x="T6" y="T7"/>
                                    </a:cxn>
                                    <a:cxn ang="T120">
                                      <a:pos x="T8" y="T9"/>
                                    </a:cxn>
                                    <a:cxn ang="T121">
                                      <a:pos x="T10" y="T11"/>
                                    </a:cxn>
                                    <a:cxn ang="T122">
                                      <a:pos x="T12" y="T13"/>
                                    </a:cxn>
                                    <a:cxn ang="T123">
                                      <a:pos x="T14" y="T15"/>
                                    </a:cxn>
                                    <a:cxn ang="T124">
                                      <a:pos x="T16" y="T17"/>
                                    </a:cxn>
                                    <a:cxn ang="T125">
                                      <a:pos x="T18" y="T19"/>
                                    </a:cxn>
                                    <a:cxn ang="T126">
                                      <a:pos x="T20" y="T21"/>
                                    </a:cxn>
                                    <a:cxn ang="T127">
                                      <a:pos x="T22" y="T23"/>
                                    </a:cxn>
                                    <a:cxn ang="T128">
                                      <a:pos x="T24" y="T25"/>
                                    </a:cxn>
                                    <a:cxn ang="T129">
                                      <a:pos x="T26" y="T27"/>
                                    </a:cxn>
                                    <a:cxn ang="T130">
                                      <a:pos x="T28" y="T29"/>
                                    </a:cxn>
                                    <a:cxn ang="T131">
                                      <a:pos x="T30" y="T31"/>
                                    </a:cxn>
                                    <a:cxn ang="T132">
                                      <a:pos x="T32" y="T33"/>
                                    </a:cxn>
                                    <a:cxn ang="T133">
                                      <a:pos x="T34" y="T35"/>
                                    </a:cxn>
                                    <a:cxn ang="T134">
                                      <a:pos x="T36" y="T37"/>
                                    </a:cxn>
                                    <a:cxn ang="T135">
                                      <a:pos x="T38" y="T39"/>
                                    </a:cxn>
                                    <a:cxn ang="T136">
                                      <a:pos x="T40" y="T41"/>
                                    </a:cxn>
                                    <a:cxn ang="T137">
                                      <a:pos x="T42" y="T43"/>
                                    </a:cxn>
                                    <a:cxn ang="T138">
                                      <a:pos x="T44" y="T45"/>
                                    </a:cxn>
                                    <a:cxn ang="T139">
                                      <a:pos x="T46" y="T47"/>
                                    </a:cxn>
                                    <a:cxn ang="T140">
                                      <a:pos x="T48" y="T49"/>
                                    </a:cxn>
                                    <a:cxn ang="T141">
                                      <a:pos x="T50" y="T51"/>
                                    </a:cxn>
                                    <a:cxn ang="T142">
                                      <a:pos x="T52" y="T53"/>
                                    </a:cxn>
                                    <a:cxn ang="T143">
                                      <a:pos x="T54" y="T55"/>
                                    </a:cxn>
                                    <a:cxn ang="T144">
                                      <a:pos x="T56" y="T57"/>
                                    </a:cxn>
                                    <a:cxn ang="T145">
                                      <a:pos x="T58" y="T59"/>
                                    </a:cxn>
                                    <a:cxn ang="T146">
                                      <a:pos x="T60" y="T61"/>
                                    </a:cxn>
                                    <a:cxn ang="T147">
                                      <a:pos x="T62" y="T63"/>
                                    </a:cxn>
                                    <a:cxn ang="T148">
                                      <a:pos x="T64" y="T65"/>
                                    </a:cxn>
                                    <a:cxn ang="T149">
                                      <a:pos x="T66" y="T67"/>
                                    </a:cxn>
                                    <a:cxn ang="T150">
                                      <a:pos x="T68" y="T69"/>
                                    </a:cxn>
                                    <a:cxn ang="T151">
                                      <a:pos x="T70" y="T71"/>
                                    </a:cxn>
                                    <a:cxn ang="T152">
                                      <a:pos x="T72" y="T73"/>
                                    </a:cxn>
                                    <a:cxn ang="T153">
                                      <a:pos x="T74" y="T75"/>
                                    </a:cxn>
                                    <a:cxn ang="T154">
                                      <a:pos x="T76" y="T77"/>
                                    </a:cxn>
                                    <a:cxn ang="T155">
                                      <a:pos x="T78" y="T79"/>
                                    </a:cxn>
                                    <a:cxn ang="T156">
                                      <a:pos x="T80" y="T81"/>
                                    </a:cxn>
                                    <a:cxn ang="T157">
                                      <a:pos x="T82" y="T83"/>
                                    </a:cxn>
                                    <a:cxn ang="T158">
                                      <a:pos x="T84" y="T85"/>
                                    </a:cxn>
                                    <a:cxn ang="T159">
                                      <a:pos x="T86" y="T87"/>
                                    </a:cxn>
                                    <a:cxn ang="T160">
                                      <a:pos x="T88" y="T89"/>
                                    </a:cxn>
                                    <a:cxn ang="T161">
                                      <a:pos x="T90" y="T91"/>
                                    </a:cxn>
                                    <a:cxn ang="T162">
                                      <a:pos x="T92" y="T93"/>
                                    </a:cxn>
                                    <a:cxn ang="T163">
                                      <a:pos x="T94" y="T95"/>
                                    </a:cxn>
                                    <a:cxn ang="T164">
                                      <a:pos x="T96" y="T97"/>
                                    </a:cxn>
                                    <a:cxn ang="T165">
                                      <a:pos x="T98" y="T99"/>
                                    </a:cxn>
                                    <a:cxn ang="T166">
                                      <a:pos x="T100" y="T101"/>
                                    </a:cxn>
                                    <a:cxn ang="T167">
                                      <a:pos x="T102" y="T103"/>
                                    </a:cxn>
                                    <a:cxn ang="T168">
                                      <a:pos x="T104" y="T105"/>
                                    </a:cxn>
                                    <a:cxn ang="T169">
                                      <a:pos x="T106" y="T107"/>
                                    </a:cxn>
                                    <a:cxn ang="T170">
                                      <a:pos x="T108" y="T109"/>
                                    </a:cxn>
                                    <a:cxn ang="T171">
                                      <a:pos x="T110" y="T111"/>
                                    </a:cxn>
                                    <a:cxn ang="T172">
                                      <a:pos x="T112" y="T113"/>
                                    </a:cxn>
                                    <a:cxn ang="T173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22 w 578"/>
                                    <a:gd name="T1" fmla="*/ 3 h 601"/>
                                    <a:gd name="T2" fmla="*/ 12 w 578"/>
                                    <a:gd name="T3" fmla="*/ 15 h 601"/>
                                    <a:gd name="T4" fmla="*/ 9 w 578"/>
                                    <a:gd name="T5" fmla="*/ 16 h 601"/>
                                    <a:gd name="T6" fmla="*/ 8 w 578"/>
                                    <a:gd name="T7" fmla="*/ 18 h 601"/>
                                    <a:gd name="T8" fmla="*/ 6 w 578"/>
                                    <a:gd name="T9" fmla="*/ 21 h 601"/>
                                    <a:gd name="T10" fmla="*/ 5 w 578"/>
                                    <a:gd name="T11" fmla="*/ 24 h 601"/>
                                    <a:gd name="T12" fmla="*/ 4 w 578"/>
                                    <a:gd name="T13" fmla="*/ 26 h 601"/>
                                    <a:gd name="T14" fmla="*/ 4 w 578"/>
                                    <a:gd name="T15" fmla="*/ 28 h 601"/>
                                    <a:gd name="T16" fmla="*/ 5 w 578"/>
                                    <a:gd name="T17" fmla="*/ 28 h 601"/>
                                    <a:gd name="T18" fmla="*/ 8 w 578"/>
                                    <a:gd name="T19" fmla="*/ 26 h 601"/>
                                    <a:gd name="T20" fmla="*/ 11 w 578"/>
                                    <a:gd name="T21" fmla="*/ 25 h 601"/>
                                    <a:gd name="T22" fmla="*/ 14 w 578"/>
                                    <a:gd name="T23" fmla="*/ 23 h 601"/>
                                    <a:gd name="T24" fmla="*/ 15 w 578"/>
                                    <a:gd name="T25" fmla="*/ 20 h 601"/>
                                    <a:gd name="T26" fmla="*/ 16 w 578"/>
                                    <a:gd name="T27" fmla="*/ 19 h 601"/>
                                    <a:gd name="T28" fmla="*/ 30 w 578"/>
                                    <a:gd name="T29" fmla="*/ 11 h 601"/>
                                    <a:gd name="T30" fmla="*/ 19 w 578"/>
                                    <a:gd name="T31" fmla="*/ 22 h 601"/>
                                    <a:gd name="T32" fmla="*/ 17 w 578"/>
                                    <a:gd name="T33" fmla="*/ 25 h 601"/>
                                    <a:gd name="T34" fmla="*/ 15 w 578"/>
                                    <a:gd name="T35" fmla="*/ 27 h 601"/>
                                    <a:gd name="T36" fmla="*/ 13 w 578"/>
                                    <a:gd name="T37" fmla="*/ 29 h 601"/>
                                    <a:gd name="T38" fmla="*/ 10 w 578"/>
                                    <a:gd name="T39" fmla="*/ 30 h 601"/>
                                    <a:gd name="T40" fmla="*/ 8 w 578"/>
                                    <a:gd name="T41" fmla="*/ 31 h 601"/>
                                    <a:gd name="T42" fmla="*/ 7 w 578"/>
                                    <a:gd name="T43" fmla="*/ 31 h 601"/>
                                    <a:gd name="T44" fmla="*/ 5 w 578"/>
                                    <a:gd name="T45" fmla="*/ 32 h 601"/>
                                    <a:gd name="T46" fmla="*/ 4 w 578"/>
                                    <a:gd name="T47" fmla="*/ 32 h 601"/>
                                    <a:gd name="T48" fmla="*/ 2 w 578"/>
                                    <a:gd name="T49" fmla="*/ 32 h 601"/>
                                    <a:gd name="T50" fmla="*/ 1 w 578"/>
                                    <a:gd name="T51" fmla="*/ 32 h 601"/>
                                    <a:gd name="T52" fmla="*/ 0 w 578"/>
                                    <a:gd name="T53" fmla="*/ 31 h 601"/>
                                    <a:gd name="T54" fmla="*/ 0 w 578"/>
                                    <a:gd name="T55" fmla="*/ 29 h 601"/>
                                    <a:gd name="T56" fmla="*/ 0 w 578"/>
                                    <a:gd name="T57" fmla="*/ 28 h 601"/>
                                    <a:gd name="T58" fmla="*/ 0 w 578"/>
                                    <a:gd name="T59" fmla="*/ 26 h 601"/>
                                    <a:gd name="T60" fmla="*/ 0 w 578"/>
                                    <a:gd name="T61" fmla="*/ 26 h 601"/>
                                    <a:gd name="T62" fmla="*/ 0 w 578"/>
                                    <a:gd name="T63" fmla="*/ 25 h 601"/>
                                    <a:gd name="T64" fmla="*/ 1 w 578"/>
                                    <a:gd name="T65" fmla="*/ 24 h 601"/>
                                    <a:gd name="T66" fmla="*/ 2 w 578"/>
                                    <a:gd name="T67" fmla="*/ 21 h 601"/>
                                    <a:gd name="T68" fmla="*/ 3 w 578"/>
                                    <a:gd name="T69" fmla="*/ 19 h 601"/>
                                    <a:gd name="T70" fmla="*/ 4 w 578"/>
                                    <a:gd name="T71" fmla="*/ 16 h 601"/>
                                    <a:gd name="T72" fmla="*/ 6 w 578"/>
                                    <a:gd name="T73" fmla="*/ 14 h 601"/>
                                    <a:gd name="T74" fmla="*/ 9 w 578"/>
                                    <a:gd name="T75" fmla="*/ 12 h 601"/>
                                    <a:gd name="T76" fmla="*/ 19 w 578"/>
                                    <a:gd name="T77" fmla="*/ 0 h 601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</a:gdLst>
                                  <a:ahLst/>
                                  <a:cxnLst>
                                    <a:cxn ang="T78">
                                      <a:pos x="T0" y="T1"/>
                                    </a:cxn>
                                    <a:cxn ang="T79">
                                      <a:pos x="T2" y="T3"/>
                                    </a:cxn>
                                    <a:cxn ang="T80">
                                      <a:pos x="T4" y="T5"/>
                                    </a:cxn>
                                    <a:cxn ang="T81">
                                      <a:pos x="T6" y="T7"/>
                                    </a:cxn>
                                    <a:cxn ang="T82">
                                      <a:pos x="T8" y="T9"/>
                                    </a:cxn>
                                    <a:cxn ang="T83">
                                      <a:pos x="T10" y="T11"/>
                                    </a:cxn>
                                    <a:cxn ang="T84">
                                      <a:pos x="T12" y="T13"/>
                                    </a:cxn>
                                    <a:cxn ang="T85">
                                      <a:pos x="T14" y="T15"/>
                                    </a:cxn>
                                    <a:cxn ang="T86">
                                      <a:pos x="T16" y="T17"/>
                                    </a:cxn>
                                    <a:cxn ang="T87">
                                      <a:pos x="T18" y="T19"/>
                                    </a:cxn>
                                    <a:cxn ang="T88">
                                      <a:pos x="T20" y="T21"/>
                                    </a:cxn>
                                    <a:cxn ang="T89">
                                      <a:pos x="T22" y="T23"/>
                                    </a:cxn>
                                    <a:cxn ang="T90">
                                      <a:pos x="T24" y="T25"/>
                                    </a:cxn>
                                    <a:cxn ang="T91">
                                      <a:pos x="T26" y="T27"/>
                                    </a:cxn>
                                    <a:cxn ang="T92">
                                      <a:pos x="T28" y="T29"/>
                                    </a:cxn>
                                    <a:cxn ang="T93">
                                      <a:pos x="T30" y="T31"/>
                                    </a:cxn>
                                    <a:cxn ang="T94">
                                      <a:pos x="T32" y="T33"/>
                                    </a:cxn>
                                    <a:cxn ang="T95">
                                      <a:pos x="T34" y="T35"/>
                                    </a:cxn>
                                    <a:cxn ang="T96">
                                      <a:pos x="T36" y="T37"/>
                                    </a:cxn>
                                    <a:cxn ang="T97">
                                      <a:pos x="T38" y="T39"/>
                                    </a:cxn>
                                    <a:cxn ang="T98">
                                      <a:pos x="T40" y="T41"/>
                                    </a:cxn>
                                    <a:cxn ang="T99">
                                      <a:pos x="T42" y="T43"/>
                                    </a:cxn>
                                    <a:cxn ang="T100">
                                      <a:pos x="T44" y="T45"/>
                                    </a:cxn>
                                    <a:cxn ang="T101">
                                      <a:pos x="T46" y="T47"/>
                                    </a:cxn>
                                    <a:cxn ang="T102">
                                      <a:pos x="T48" y="T49"/>
                                    </a:cxn>
                                    <a:cxn ang="T103">
                                      <a:pos x="T50" y="T51"/>
                                    </a:cxn>
                                    <a:cxn ang="T104">
                                      <a:pos x="T52" y="T53"/>
                                    </a:cxn>
                                    <a:cxn ang="T105">
                                      <a:pos x="T54" y="T55"/>
                                    </a:cxn>
                                    <a:cxn ang="T106">
                                      <a:pos x="T56" y="T57"/>
                                    </a:cxn>
                                    <a:cxn ang="T107">
                                      <a:pos x="T58" y="T59"/>
                                    </a:cxn>
                                    <a:cxn ang="T108">
                                      <a:pos x="T60" y="T61"/>
                                    </a:cxn>
                                    <a:cxn ang="T109">
                                      <a:pos x="T62" y="T63"/>
                                    </a:cxn>
                                    <a:cxn ang="T110">
                                      <a:pos x="T64" y="T65"/>
                                    </a:cxn>
                                    <a:cxn ang="T111">
                                      <a:pos x="T66" y="T67"/>
                                    </a:cxn>
                                    <a:cxn ang="T112">
                                      <a:pos x="T68" y="T69"/>
                                    </a:cxn>
                                    <a:cxn ang="T113">
                                      <a:pos x="T70" y="T71"/>
                                    </a:cxn>
                                    <a:cxn ang="T114">
                                      <a:pos x="T72" y="T73"/>
                                    </a:cxn>
                                    <a:cxn ang="T115">
                                      <a:pos x="T74" y="T75"/>
                                    </a:cxn>
                                    <a:cxn ang="T116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F21B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CO&#10;8SxbnioAACX4AAAOAAAAAAAAAAAAAAAAAC4CAABkcnMvZTJvRG9jLnhtbFBLAQItABQABgAIAAAA&#10;IQAYauyH2QAAAAMBAAAPAAAAAAAAAAAAAAAAAPgsAABkcnMvZG93bnJldi54bWxQSwUGAAAAAAQA&#10;BADzAAAA/i0AAAAA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" path="m35,l49,2r11,8l67,21r3,14l67,48,60,60,49,67,35,70,21,67,10,60,3,48,,35,3,21,10,10,21,2,35,xe" fillcolor="white [3212]" stroked="f" strokeweight="0">
                        <v:path arrowok="t" o:connecttype="custom" o:connectlocs="0,0;0,0;0,0;0,0;0,0;0,0;0,0;0,0;0,0;0,0;0,0;0,0;0,0;0,0;0,0;0,0;0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1,0;1,1;1,1;1,1;1,1;1,1;1,1;0,1;0,1;0,1;1,1;1,2;1,2;1,2;3,3;3,3;3,4;3,3;4,3;4,3;3,3;2,2;2,1;2,1;2,1;1,0;1,0;1,0;1,0;2,0;2,0;2,1;2,1;2,1;4,3;4,3;4,3;4,4;3,4;3,4;3,4;2,3;1,2;1,2;1,2;0,2;0,1;0,1;0,1;0,1;1,1;1,1;1,1;1,1;1,1;1,1;1,1;1,0;1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1,0;1,0;2,0;2,0;2,0;2,1;2,1;2,1;2,1;1,1;1,1;1,1;1,1;1,1;1,2;1,2;1,2;1,2;1,2;1,2;1,2;1,1;1,1;1,1;1,1;1,1;1,1;1,1;1,1;2,1;2,1;2,0;1,0;1,0;1,0;1,0;1,0;1,0;1,0;1,1;1,1;1,1;0,1;0,1;0,1;0,1;0,1;0,1;0,1;0,1;0,1;1,1;1,0;1,0;1,0;1,0;1,0;1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1,0;1,1;0,1;0,1;0,1;0,1;0,1;0,1;0,1;0,1;1,1;1,1;1,1;1,1;2,1;1,1;1,1;1,1;1,2;1,2;0,2;0,2;0,2;0,2;0,2;0,2;0,2;0,2;0,1;0,1;0,1;0,1;0,1;0,1;0,1;0,1;0,1;0,1;1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C63A69" w:rsidRPr="0037300D" w:rsidRDefault="00C63A69" w:rsidP="00C63A69">
            <w:pPr>
              <w:pStyle w:val="Heading1"/>
              <w:outlineLvl w:val="0"/>
            </w:pPr>
            <w:r w:rsidRPr="0037300D">
              <w:t>Communication</w:t>
            </w:r>
            <w:r w:rsidR="000F1E86" w:rsidRPr="0037300D">
              <w:t>&amp; Problem-</w:t>
            </w:r>
            <w:r w:rsidRPr="0037300D">
              <w:t>Solving Skills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C63A69" w:rsidRPr="002F6D1D" w:rsidTr="004B42A5">
        <w:trPr>
          <w:trHeight w:val="2520"/>
        </w:trPr>
        <w:tc>
          <w:tcPr>
            <w:tcW w:w="4320" w:type="dxa"/>
          </w:tcPr>
          <w:p w:rsidR="002F6D1D" w:rsidRPr="00D4572C" w:rsidRDefault="002F6D1D" w:rsidP="002F6D1D">
            <w:pPr>
              <w:pStyle w:val="ListBulle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D4572C">
              <w:rPr>
                <w:rFonts w:asciiTheme="majorHAnsi" w:hAnsiTheme="majorHAnsi" w:cstheme="majorHAnsi"/>
                <w:color w:val="000000" w:themeColor="text1"/>
                <w:sz w:val="24"/>
              </w:rPr>
              <w:t>Excellent written and verbal communication skills</w:t>
            </w:r>
          </w:p>
          <w:p w:rsidR="002F6D1D" w:rsidRPr="00D4572C" w:rsidRDefault="002F6D1D" w:rsidP="002F6D1D">
            <w:pPr>
              <w:pStyle w:val="ListBulle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D4572C">
              <w:rPr>
                <w:rFonts w:asciiTheme="majorHAnsi" w:hAnsiTheme="majorHAnsi" w:cstheme="majorHAnsi"/>
                <w:color w:val="000000" w:themeColor="text1"/>
                <w:sz w:val="24"/>
              </w:rPr>
              <w:t>Empathic listener and persuasive speaker</w:t>
            </w:r>
          </w:p>
          <w:p w:rsidR="002F6D1D" w:rsidRPr="00D4572C" w:rsidRDefault="002F6D1D" w:rsidP="002F6D1D">
            <w:pPr>
              <w:pStyle w:val="ListBulle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D4572C">
              <w:rPr>
                <w:rFonts w:asciiTheme="majorHAnsi" w:hAnsiTheme="majorHAnsi" w:cstheme="majorHAnsi"/>
                <w:color w:val="000000" w:themeColor="text1"/>
                <w:sz w:val="24"/>
              </w:rPr>
              <w:t>Writing creative or factual</w:t>
            </w:r>
          </w:p>
          <w:p w:rsidR="00C63A69" w:rsidRPr="002F6D1D" w:rsidRDefault="002F6D1D" w:rsidP="0047011C">
            <w:pPr>
              <w:pStyle w:val="ListBullet"/>
              <w:rPr>
                <w:color w:val="000000" w:themeColor="text1"/>
                <w:sz w:val="24"/>
              </w:rPr>
            </w:pPr>
            <w:r w:rsidRPr="00D4572C">
              <w:rPr>
                <w:rFonts w:asciiTheme="majorHAnsi" w:hAnsiTheme="majorHAnsi" w:cstheme="majorHAnsi"/>
                <w:color w:val="000000" w:themeColor="text1"/>
                <w:sz w:val="24"/>
              </w:rPr>
              <w:t>Excellent presentation skills</w:t>
            </w:r>
          </w:p>
        </w:tc>
        <w:tc>
          <w:tcPr>
            <w:tcW w:w="4320" w:type="dxa"/>
            <w:tcMar>
              <w:left w:w="576" w:type="dxa"/>
            </w:tcMar>
          </w:tcPr>
          <w:p w:rsidR="00F6576A" w:rsidRPr="00D4572C" w:rsidRDefault="00F6576A" w:rsidP="00F6576A">
            <w:pPr>
              <w:pStyle w:val="ListBullet"/>
              <w:ind w:left="0" w:hanging="576"/>
              <w:rPr>
                <w:rFonts w:asciiTheme="majorHAnsi" w:hAnsiTheme="majorHAnsi" w:cstheme="majorHAnsi"/>
                <w:color w:val="282828" w:themeColor="text2" w:themeTint="E6"/>
                <w:sz w:val="24"/>
              </w:rPr>
            </w:pPr>
            <w:r w:rsidRPr="00D4572C">
              <w:rPr>
                <w:rFonts w:asciiTheme="majorHAnsi" w:hAnsiTheme="majorHAnsi" w:cstheme="majorHAnsi"/>
                <w:color w:val="282828" w:themeColor="text2" w:themeTint="E6"/>
                <w:sz w:val="24"/>
              </w:rPr>
              <w:t>Combine patience, determination, and persistence to troubleshoot client issues</w:t>
            </w:r>
          </w:p>
          <w:p w:rsidR="00F6576A" w:rsidRPr="00D4572C" w:rsidRDefault="00F6576A" w:rsidP="00F6576A">
            <w:pPr>
              <w:pStyle w:val="ListBullet"/>
              <w:ind w:left="0" w:hanging="576"/>
              <w:rPr>
                <w:rFonts w:asciiTheme="majorHAnsi" w:hAnsiTheme="majorHAnsi" w:cstheme="majorHAnsi"/>
                <w:color w:val="282828" w:themeColor="text2" w:themeTint="E6"/>
                <w:sz w:val="24"/>
              </w:rPr>
            </w:pPr>
            <w:r w:rsidRPr="00D4572C">
              <w:rPr>
                <w:rFonts w:asciiTheme="majorHAnsi" w:hAnsiTheme="majorHAnsi" w:cstheme="majorHAnsi"/>
                <w:color w:val="282828" w:themeColor="text2" w:themeTint="E6"/>
                <w:sz w:val="24"/>
              </w:rPr>
              <w:t>Easily understand and solve technical problems</w:t>
            </w:r>
          </w:p>
          <w:p w:rsidR="00C63A69" w:rsidRPr="004B42A5" w:rsidRDefault="0047011C" w:rsidP="0047011C">
            <w:pPr>
              <w:pStyle w:val="ListBullet"/>
              <w:ind w:left="0" w:hanging="576"/>
              <w:rPr>
                <w:color w:val="282828" w:themeColor="text2" w:themeTint="E6"/>
                <w:sz w:val="24"/>
              </w:rPr>
            </w:pPr>
            <w:r>
              <w:rPr>
                <w:rFonts w:asciiTheme="majorHAnsi" w:hAnsiTheme="majorHAnsi" w:cstheme="majorHAnsi"/>
                <w:color w:val="282828" w:themeColor="text2" w:themeTint="E6"/>
                <w:sz w:val="24"/>
              </w:rPr>
              <w:t>Skilled at evaluating options</w:t>
            </w:r>
          </w:p>
        </w:tc>
      </w:tr>
    </w:tbl>
    <w:tbl>
      <w:tblPr>
        <w:tblStyle w:val="PlainTable21"/>
        <w:tblW w:w="15447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1"/>
        <w:gridCol w:w="8657"/>
        <w:gridCol w:w="8657"/>
        <w:gridCol w:w="8657"/>
      </w:tblGrid>
      <w:tr w:rsidR="003B6B3F" w:rsidRPr="00565B06" w:rsidTr="003B6B3F">
        <w:trPr>
          <w:trHeight w:val="615"/>
        </w:trPr>
        <w:tc>
          <w:tcPr>
            <w:tcW w:w="721" w:type="dxa"/>
            <w:tcMar>
              <w:bottom w:w="0" w:type="dxa"/>
              <w:right w:w="216" w:type="dxa"/>
            </w:tcMar>
            <w:vAlign w:val="bottom"/>
          </w:tcPr>
          <w:p w:rsidR="003B6B3F" w:rsidRPr="00565B06" w:rsidRDefault="00194F6E" w:rsidP="003F377D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3175" t="7620" r="8255" b="3810"/>
                      <wp:docPr id="2" name="Objective in circle icon" descr="Objectiv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9"/>
                                    <a:gd name="T2" fmla="*/ 43 w 869"/>
                                    <a:gd name="T3" fmla="*/ 0 h 109"/>
                                    <a:gd name="T4" fmla="*/ 44 w 869"/>
                                    <a:gd name="T5" fmla="*/ 0 h 109"/>
                                    <a:gd name="T6" fmla="*/ 45 w 869"/>
                                    <a:gd name="T7" fmla="*/ 1 h 109"/>
                                    <a:gd name="T8" fmla="*/ 45 w 869"/>
                                    <a:gd name="T9" fmla="*/ 1 h 109"/>
                                    <a:gd name="T10" fmla="*/ 46 w 869"/>
                                    <a:gd name="T11" fmla="*/ 2 h 109"/>
                                    <a:gd name="T12" fmla="*/ 46 w 869"/>
                                    <a:gd name="T13" fmla="*/ 3 h 109"/>
                                    <a:gd name="T14" fmla="*/ 46 w 869"/>
                                    <a:gd name="T15" fmla="*/ 3 h 109"/>
                                    <a:gd name="T16" fmla="*/ 45 w 869"/>
                                    <a:gd name="T17" fmla="*/ 4 h 109"/>
                                    <a:gd name="T18" fmla="*/ 45 w 869"/>
                                    <a:gd name="T19" fmla="*/ 4 h 109"/>
                                    <a:gd name="T20" fmla="*/ 44 w 869"/>
                                    <a:gd name="T21" fmla="*/ 5 h 109"/>
                                    <a:gd name="T22" fmla="*/ 43 w 869"/>
                                    <a:gd name="T23" fmla="*/ 5 h 109"/>
                                    <a:gd name="T24" fmla="*/ 3 w 869"/>
                                    <a:gd name="T25" fmla="*/ 5 h 109"/>
                                    <a:gd name="T26" fmla="*/ 2 w 869"/>
                                    <a:gd name="T27" fmla="*/ 5 h 109"/>
                                    <a:gd name="T28" fmla="*/ 1 w 869"/>
                                    <a:gd name="T29" fmla="*/ 4 h 109"/>
                                    <a:gd name="T30" fmla="*/ 1 w 869"/>
                                    <a:gd name="T31" fmla="*/ 4 h 109"/>
                                    <a:gd name="T32" fmla="*/ 0 w 869"/>
                                    <a:gd name="T33" fmla="*/ 3 h 109"/>
                                    <a:gd name="T34" fmla="*/ 0 w 869"/>
                                    <a:gd name="T35" fmla="*/ 3 h 109"/>
                                    <a:gd name="T36" fmla="*/ 0 w 869"/>
                                    <a:gd name="T37" fmla="*/ 2 h 109"/>
                                    <a:gd name="T38" fmla="*/ 1 w 869"/>
                                    <a:gd name="T39" fmla="*/ 1 h 109"/>
                                    <a:gd name="T40" fmla="*/ 1 w 869"/>
                                    <a:gd name="T41" fmla="*/ 1 h 109"/>
                                    <a:gd name="T42" fmla="*/ 2 w 869"/>
                                    <a:gd name="T43" fmla="*/ 0 h 109"/>
                                    <a:gd name="T44" fmla="*/ 3 w 869"/>
                                    <a:gd name="T45" fmla="*/ 0 h 109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7FBD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UhweSLgRAABpfQAADgAAAAAAAAAAAAAAAAAuAgAAZHJzL2Uyb0RvYy54bWxQSwEC&#10;LQAUAAYACAAAACEAGGrsh9kAAAADAQAADwAAAAAAAAAAAAAAAAASFAAAZHJzL2Rvd25yZXYueG1s&#10;UEsFBgAAAAAEAAQA8wAAABgV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7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3B6B3F" w:rsidRPr="00565B06" w:rsidRDefault="003B6B3F" w:rsidP="006D016A">
            <w:pPr>
              <w:pStyle w:val="Heading1"/>
              <w:outlineLvl w:val="0"/>
            </w:pPr>
            <w:r w:rsidRPr="003B6B3F">
              <w:rPr>
                <w:sz w:val="28"/>
                <w:szCs w:val="28"/>
              </w:rPr>
              <w:t>Extracurricular</w:t>
            </w:r>
            <w:r>
              <w:t xml:space="preserve"> Activities</w:t>
            </w:r>
          </w:p>
        </w:tc>
        <w:tc>
          <w:tcPr>
            <w:tcW w:w="8657" w:type="dxa"/>
            <w:tcBorders>
              <w:left w:val="nil"/>
              <w:right w:val="nil"/>
            </w:tcBorders>
          </w:tcPr>
          <w:p w:rsidR="003B6B3F" w:rsidRPr="003B6B3F" w:rsidRDefault="003B6B3F" w:rsidP="006D016A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8657" w:type="dxa"/>
            <w:tcBorders>
              <w:left w:val="nil"/>
            </w:tcBorders>
          </w:tcPr>
          <w:p w:rsidR="003B6B3F" w:rsidRPr="003B6B3F" w:rsidRDefault="003B6B3F" w:rsidP="006D016A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</w:tr>
    </w:tbl>
    <w:p w:rsidR="00C63A69" w:rsidRPr="00D4572C" w:rsidRDefault="00B23417" w:rsidP="00B23417">
      <w:pPr>
        <w:pStyle w:val="ListBullet"/>
        <w:rPr>
          <w:rFonts w:asciiTheme="majorHAnsi" w:hAnsiTheme="majorHAnsi" w:cstheme="majorHAnsi"/>
          <w:color w:val="282828" w:themeColor="text2" w:themeTint="E6"/>
          <w:sz w:val="24"/>
        </w:rPr>
      </w:pPr>
      <w:r w:rsidRPr="00D4572C">
        <w:rPr>
          <w:rFonts w:asciiTheme="majorHAnsi" w:hAnsiTheme="majorHAnsi" w:cstheme="majorHAnsi"/>
          <w:color w:val="282828" w:themeColor="text2" w:themeTint="E6"/>
          <w:sz w:val="24"/>
        </w:rPr>
        <w:t>Playing Cricket, Badminton</w:t>
      </w:r>
    </w:p>
    <w:p w:rsidR="005D55A0" w:rsidRPr="00D4572C" w:rsidRDefault="005D55A0" w:rsidP="009C4C40">
      <w:pPr>
        <w:pStyle w:val="ListBullet"/>
        <w:rPr>
          <w:rFonts w:asciiTheme="majorHAnsi" w:hAnsiTheme="majorHAnsi" w:cstheme="majorHAnsi"/>
          <w:color w:val="282828" w:themeColor="text2" w:themeTint="E6"/>
          <w:sz w:val="24"/>
        </w:rPr>
      </w:pPr>
      <w:r w:rsidRPr="00D4572C">
        <w:rPr>
          <w:rFonts w:asciiTheme="majorHAnsi" w:hAnsiTheme="majorHAnsi" w:cstheme="majorHAnsi"/>
          <w:color w:val="282828" w:themeColor="text2" w:themeTint="E6"/>
          <w:sz w:val="24"/>
        </w:rPr>
        <w:t>Listening to the Music &amp; Watching Movie</w:t>
      </w:r>
      <w:r w:rsidR="009C4C40" w:rsidRPr="00D4572C">
        <w:rPr>
          <w:rFonts w:asciiTheme="majorHAnsi" w:hAnsiTheme="majorHAnsi" w:cstheme="majorHAnsi"/>
          <w:color w:val="282828" w:themeColor="text2" w:themeTint="E6"/>
          <w:sz w:val="24"/>
        </w:rPr>
        <w:t>s</w:t>
      </w:r>
    </w:p>
    <w:p w:rsidR="00D722AD" w:rsidRPr="00D4572C" w:rsidRDefault="009C4C40" w:rsidP="005C5C69">
      <w:pPr>
        <w:pStyle w:val="ListBullet"/>
        <w:rPr>
          <w:rFonts w:asciiTheme="majorHAnsi" w:hAnsiTheme="majorHAnsi" w:cstheme="majorHAnsi"/>
          <w:color w:val="282828" w:themeColor="text2" w:themeTint="E6"/>
          <w:sz w:val="24"/>
        </w:rPr>
      </w:pPr>
      <w:r w:rsidRPr="00D4572C">
        <w:rPr>
          <w:rFonts w:asciiTheme="majorHAnsi" w:hAnsiTheme="majorHAnsi" w:cstheme="majorHAnsi"/>
          <w:color w:val="282828" w:themeColor="text2" w:themeTint="E6"/>
          <w:sz w:val="24"/>
        </w:rPr>
        <w:t xml:space="preserve">Reading Newspapers, Journals, </w:t>
      </w:r>
      <w:r w:rsidR="0047011C" w:rsidRPr="00D4572C">
        <w:rPr>
          <w:rFonts w:asciiTheme="majorHAnsi" w:hAnsiTheme="majorHAnsi" w:cstheme="majorHAnsi"/>
          <w:color w:val="282828" w:themeColor="text2" w:themeTint="E6"/>
          <w:sz w:val="24"/>
        </w:rPr>
        <w:t>Magazines</w:t>
      </w:r>
      <w:r w:rsidRPr="00D4572C">
        <w:rPr>
          <w:rFonts w:asciiTheme="majorHAnsi" w:hAnsiTheme="majorHAnsi" w:cstheme="majorHAnsi"/>
          <w:color w:val="282828" w:themeColor="text2" w:themeTint="E6"/>
          <w:sz w:val="24"/>
        </w:rPr>
        <w:t>.</w:t>
      </w:r>
    </w:p>
    <w:sectPr w:rsidR="00D722AD" w:rsidRPr="00D4572C" w:rsidSect="00FE18B2"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FE5" w:rsidRDefault="00933FE5" w:rsidP="00F534FB">
      <w:pPr>
        <w:spacing w:after="0"/>
      </w:pPr>
      <w:r>
        <w:separator/>
      </w:r>
    </w:p>
  </w:endnote>
  <w:endnote w:type="continuationSeparator" w:id="0">
    <w:p w:rsidR="00933FE5" w:rsidRDefault="00933FE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FE5" w:rsidRDefault="00933FE5" w:rsidP="00F534FB">
      <w:pPr>
        <w:spacing w:after="0"/>
      </w:pPr>
      <w:r>
        <w:separator/>
      </w:r>
    </w:p>
  </w:footnote>
  <w:footnote w:type="continuationSeparator" w:id="0">
    <w:p w:rsidR="00933FE5" w:rsidRDefault="00933FE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77D" w:rsidRDefault="00194F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69225" cy="2860040"/>
              <wp:effectExtent l="0" t="0" r="0" b="0"/>
              <wp:wrapNone/>
              <wp:docPr id="1" name="Rectangle 1" descr="Header background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9225" cy="28600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807B15" id="Rectangle 1" o:spid="_x0000_s1026" alt="Header background rectangle" style="position:absolute;margin-left:560.55pt;margin-top:0;width:611.75pt;height:225.2pt;z-index:-25165875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" fillcolor="#f7f7f7 [3214]" stroked="f" strokeweight="1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058C1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CA1CD8"/>
    <w:multiLevelType w:val="hybridMultilevel"/>
    <w:tmpl w:val="6CA0CF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D15240"/>
    <w:multiLevelType w:val="hybridMultilevel"/>
    <w:tmpl w:val="39863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F763A"/>
    <w:multiLevelType w:val="multilevel"/>
    <w:tmpl w:val="BB04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3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8F"/>
    <w:rsid w:val="00000207"/>
    <w:rsid w:val="00002750"/>
    <w:rsid w:val="00004D4E"/>
    <w:rsid w:val="00011895"/>
    <w:rsid w:val="00013818"/>
    <w:rsid w:val="00024730"/>
    <w:rsid w:val="000348ED"/>
    <w:rsid w:val="00040CF1"/>
    <w:rsid w:val="0004158B"/>
    <w:rsid w:val="00047CB2"/>
    <w:rsid w:val="000505AC"/>
    <w:rsid w:val="00051DFD"/>
    <w:rsid w:val="00054D39"/>
    <w:rsid w:val="00056FE7"/>
    <w:rsid w:val="000570FF"/>
    <w:rsid w:val="00057244"/>
    <w:rsid w:val="0006454B"/>
    <w:rsid w:val="00075B13"/>
    <w:rsid w:val="00092692"/>
    <w:rsid w:val="00096203"/>
    <w:rsid w:val="000A0229"/>
    <w:rsid w:val="000B3BC9"/>
    <w:rsid w:val="000B5136"/>
    <w:rsid w:val="000B6C19"/>
    <w:rsid w:val="000C5D24"/>
    <w:rsid w:val="000C6937"/>
    <w:rsid w:val="000C79D4"/>
    <w:rsid w:val="000E24AC"/>
    <w:rsid w:val="000E4A73"/>
    <w:rsid w:val="000E6FA9"/>
    <w:rsid w:val="000F1E86"/>
    <w:rsid w:val="000F79EA"/>
    <w:rsid w:val="00134F92"/>
    <w:rsid w:val="00137DC1"/>
    <w:rsid w:val="00143224"/>
    <w:rsid w:val="00145B33"/>
    <w:rsid w:val="001468F3"/>
    <w:rsid w:val="00152C3A"/>
    <w:rsid w:val="001539C4"/>
    <w:rsid w:val="001612AA"/>
    <w:rsid w:val="00162BEE"/>
    <w:rsid w:val="00171E1B"/>
    <w:rsid w:val="00180351"/>
    <w:rsid w:val="00182F07"/>
    <w:rsid w:val="001858BD"/>
    <w:rsid w:val="00192573"/>
    <w:rsid w:val="001943D5"/>
    <w:rsid w:val="00194A3D"/>
    <w:rsid w:val="00194F6E"/>
    <w:rsid w:val="00197261"/>
    <w:rsid w:val="001A2A99"/>
    <w:rsid w:val="001A30CF"/>
    <w:rsid w:val="001A6641"/>
    <w:rsid w:val="001B0811"/>
    <w:rsid w:val="001B3B5F"/>
    <w:rsid w:val="001B720C"/>
    <w:rsid w:val="001C0DEE"/>
    <w:rsid w:val="001C3957"/>
    <w:rsid w:val="001C46E5"/>
    <w:rsid w:val="001E08A4"/>
    <w:rsid w:val="001E3C5F"/>
    <w:rsid w:val="001F0B3F"/>
    <w:rsid w:val="0020735F"/>
    <w:rsid w:val="00212923"/>
    <w:rsid w:val="0021424F"/>
    <w:rsid w:val="002146F8"/>
    <w:rsid w:val="00215593"/>
    <w:rsid w:val="00217917"/>
    <w:rsid w:val="00226CF7"/>
    <w:rsid w:val="002372E8"/>
    <w:rsid w:val="0023768B"/>
    <w:rsid w:val="002470B2"/>
    <w:rsid w:val="0025163F"/>
    <w:rsid w:val="002532B3"/>
    <w:rsid w:val="00254330"/>
    <w:rsid w:val="00260F01"/>
    <w:rsid w:val="00275C94"/>
    <w:rsid w:val="00277638"/>
    <w:rsid w:val="0028164F"/>
    <w:rsid w:val="002823BE"/>
    <w:rsid w:val="002953BE"/>
    <w:rsid w:val="00297ED0"/>
    <w:rsid w:val="002A4EDA"/>
    <w:rsid w:val="002B3FC8"/>
    <w:rsid w:val="002D6B94"/>
    <w:rsid w:val="002D6C5D"/>
    <w:rsid w:val="002F10E7"/>
    <w:rsid w:val="002F69E4"/>
    <w:rsid w:val="002F6D1D"/>
    <w:rsid w:val="00300A98"/>
    <w:rsid w:val="0030724A"/>
    <w:rsid w:val="00316CE4"/>
    <w:rsid w:val="00323C3F"/>
    <w:rsid w:val="003279A4"/>
    <w:rsid w:val="00327F7F"/>
    <w:rsid w:val="00337114"/>
    <w:rsid w:val="0035004C"/>
    <w:rsid w:val="003518F5"/>
    <w:rsid w:val="00356294"/>
    <w:rsid w:val="003571C8"/>
    <w:rsid w:val="00361659"/>
    <w:rsid w:val="0037300D"/>
    <w:rsid w:val="00376A24"/>
    <w:rsid w:val="00382B33"/>
    <w:rsid w:val="00383057"/>
    <w:rsid w:val="0039703C"/>
    <w:rsid w:val="003974BB"/>
    <w:rsid w:val="003A091E"/>
    <w:rsid w:val="003B1BB3"/>
    <w:rsid w:val="003B3820"/>
    <w:rsid w:val="003B6B3F"/>
    <w:rsid w:val="003C07C2"/>
    <w:rsid w:val="003D295C"/>
    <w:rsid w:val="003D4A1D"/>
    <w:rsid w:val="003E5D64"/>
    <w:rsid w:val="003F377D"/>
    <w:rsid w:val="00400C1B"/>
    <w:rsid w:val="00403149"/>
    <w:rsid w:val="004037EF"/>
    <w:rsid w:val="00405BAD"/>
    <w:rsid w:val="004113D8"/>
    <w:rsid w:val="00416463"/>
    <w:rsid w:val="00423827"/>
    <w:rsid w:val="004264AB"/>
    <w:rsid w:val="00434565"/>
    <w:rsid w:val="00435771"/>
    <w:rsid w:val="00437B8B"/>
    <w:rsid w:val="00463D0C"/>
    <w:rsid w:val="00465113"/>
    <w:rsid w:val="00467F3F"/>
    <w:rsid w:val="0047011C"/>
    <w:rsid w:val="004727C2"/>
    <w:rsid w:val="00476144"/>
    <w:rsid w:val="00483698"/>
    <w:rsid w:val="004915EA"/>
    <w:rsid w:val="004A4493"/>
    <w:rsid w:val="004B42A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0F87"/>
    <w:rsid w:val="004E2794"/>
    <w:rsid w:val="004E77A5"/>
    <w:rsid w:val="004F1057"/>
    <w:rsid w:val="004F199F"/>
    <w:rsid w:val="004F5A72"/>
    <w:rsid w:val="005106C0"/>
    <w:rsid w:val="005160E3"/>
    <w:rsid w:val="005247B7"/>
    <w:rsid w:val="005252C7"/>
    <w:rsid w:val="00525F85"/>
    <w:rsid w:val="005314A4"/>
    <w:rsid w:val="005324B1"/>
    <w:rsid w:val="005372FA"/>
    <w:rsid w:val="005433C6"/>
    <w:rsid w:val="00551CBF"/>
    <w:rsid w:val="005550DF"/>
    <w:rsid w:val="00556337"/>
    <w:rsid w:val="00560E3C"/>
    <w:rsid w:val="005611C3"/>
    <w:rsid w:val="00562422"/>
    <w:rsid w:val="00565B06"/>
    <w:rsid w:val="00574328"/>
    <w:rsid w:val="00575C01"/>
    <w:rsid w:val="005777F1"/>
    <w:rsid w:val="00581515"/>
    <w:rsid w:val="00582623"/>
    <w:rsid w:val="005826C2"/>
    <w:rsid w:val="0059085F"/>
    <w:rsid w:val="005A285F"/>
    <w:rsid w:val="005A459B"/>
    <w:rsid w:val="005A74EC"/>
    <w:rsid w:val="005B3D67"/>
    <w:rsid w:val="005B437C"/>
    <w:rsid w:val="005B5ABD"/>
    <w:rsid w:val="005C55FD"/>
    <w:rsid w:val="005C5712"/>
    <w:rsid w:val="005C5C69"/>
    <w:rsid w:val="005D0108"/>
    <w:rsid w:val="005D55A0"/>
    <w:rsid w:val="005E088C"/>
    <w:rsid w:val="005E1A3C"/>
    <w:rsid w:val="005E5882"/>
    <w:rsid w:val="005E6E43"/>
    <w:rsid w:val="005F4455"/>
    <w:rsid w:val="005F46A5"/>
    <w:rsid w:val="005F48E0"/>
    <w:rsid w:val="006104FF"/>
    <w:rsid w:val="00614B7C"/>
    <w:rsid w:val="0062239B"/>
    <w:rsid w:val="00625B8A"/>
    <w:rsid w:val="0063431B"/>
    <w:rsid w:val="006343C8"/>
    <w:rsid w:val="00635B0E"/>
    <w:rsid w:val="006378DD"/>
    <w:rsid w:val="00644D4E"/>
    <w:rsid w:val="00646CFB"/>
    <w:rsid w:val="00663536"/>
    <w:rsid w:val="006648D4"/>
    <w:rsid w:val="00673F18"/>
    <w:rsid w:val="00676CEB"/>
    <w:rsid w:val="00683A86"/>
    <w:rsid w:val="0069300B"/>
    <w:rsid w:val="006A4C72"/>
    <w:rsid w:val="006C135A"/>
    <w:rsid w:val="006D016A"/>
    <w:rsid w:val="006D067C"/>
    <w:rsid w:val="006D091E"/>
    <w:rsid w:val="006D65F8"/>
    <w:rsid w:val="006F4D23"/>
    <w:rsid w:val="00710EF4"/>
    <w:rsid w:val="007175B9"/>
    <w:rsid w:val="007215A9"/>
    <w:rsid w:val="007253E8"/>
    <w:rsid w:val="00735140"/>
    <w:rsid w:val="0073645E"/>
    <w:rsid w:val="007366E5"/>
    <w:rsid w:val="00745196"/>
    <w:rsid w:val="00753BC7"/>
    <w:rsid w:val="00755346"/>
    <w:rsid w:val="007641F0"/>
    <w:rsid w:val="00773A4E"/>
    <w:rsid w:val="0077458C"/>
    <w:rsid w:val="00776E3A"/>
    <w:rsid w:val="0078060E"/>
    <w:rsid w:val="0078488A"/>
    <w:rsid w:val="007850D1"/>
    <w:rsid w:val="007857C8"/>
    <w:rsid w:val="00785FF6"/>
    <w:rsid w:val="00790E98"/>
    <w:rsid w:val="007A40B6"/>
    <w:rsid w:val="007A729F"/>
    <w:rsid w:val="007B3F4F"/>
    <w:rsid w:val="007B596E"/>
    <w:rsid w:val="007C0E0E"/>
    <w:rsid w:val="007C153D"/>
    <w:rsid w:val="007C333C"/>
    <w:rsid w:val="007C34A8"/>
    <w:rsid w:val="007E7052"/>
    <w:rsid w:val="007F71A4"/>
    <w:rsid w:val="008030EE"/>
    <w:rsid w:val="0081207B"/>
    <w:rsid w:val="00812148"/>
    <w:rsid w:val="00814B43"/>
    <w:rsid w:val="00820B37"/>
    <w:rsid w:val="0082179A"/>
    <w:rsid w:val="00825D4A"/>
    <w:rsid w:val="0083016A"/>
    <w:rsid w:val="00846AAE"/>
    <w:rsid w:val="00865060"/>
    <w:rsid w:val="00867081"/>
    <w:rsid w:val="00881CD3"/>
    <w:rsid w:val="008978E8"/>
    <w:rsid w:val="008A02C4"/>
    <w:rsid w:val="008A49A0"/>
    <w:rsid w:val="008A6538"/>
    <w:rsid w:val="008D4FC8"/>
    <w:rsid w:val="008D5A80"/>
    <w:rsid w:val="008E5483"/>
    <w:rsid w:val="008E7A33"/>
    <w:rsid w:val="008F4532"/>
    <w:rsid w:val="00912342"/>
    <w:rsid w:val="00922ECB"/>
    <w:rsid w:val="00933CCA"/>
    <w:rsid w:val="00933FE5"/>
    <w:rsid w:val="0093795C"/>
    <w:rsid w:val="009411E8"/>
    <w:rsid w:val="00944E71"/>
    <w:rsid w:val="00952C89"/>
    <w:rsid w:val="009540F4"/>
    <w:rsid w:val="00956B75"/>
    <w:rsid w:val="00960C3D"/>
    <w:rsid w:val="00960EED"/>
    <w:rsid w:val="009918BB"/>
    <w:rsid w:val="009931F7"/>
    <w:rsid w:val="00994768"/>
    <w:rsid w:val="009A3F4C"/>
    <w:rsid w:val="009B4952"/>
    <w:rsid w:val="009B5C6E"/>
    <w:rsid w:val="009C4C40"/>
    <w:rsid w:val="009C63EE"/>
    <w:rsid w:val="009C7F8B"/>
    <w:rsid w:val="009D0878"/>
    <w:rsid w:val="009D0AD8"/>
    <w:rsid w:val="009D1881"/>
    <w:rsid w:val="009D449D"/>
    <w:rsid w:val="009D7010"/>
    <w:rsid w:val="009E62E6"/>
    <w:rsid w:val="009E65EC"/>
    <w:rsid w:val="009F2058"/>
    <w:rsid w:val="009F391D"/>
    <w:rsid w:val="00A1144C"/>
    <w:rsid w:val="00A1329C"/>
    <w:rsid w:val="00A25023"/>
    <w:rsid w:val="00A2760D"/>
    <w:rsid w:val="00A428F0"/>
    <w:rsid w:val="00A42CE4"/>
    <w:rsid w:val="00A56B81"/>
    <w:rsid w:val="00A57768"/>
    <w:rsid w:val="00A612D4"/>
    <w:rsid w:val="00A6314E"/>
    <w:rsid w:val="00A77B4D"/>
    <w:rsid w:val="00A8052D"/>
    <w:rsid w:val="00A9077F"/>
    <w:rsid w:val="00AA04BD"/>
    <w:rsid w:val="00AA276C"/>
    <w:rsid w:val="00AA377D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3417"/>
    <w:rsid w:val="00B25746"/>
    <w:rsid w:val="00B4488A"/>
    <w:rsid w:val="00B47E1E"/>
    <w:rsid w:val="00B54661"/>
    <w:rsid w:val="00B55487"/>
    <w:rsid w:val="00B70AED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298F"/>
    <w:rsid w:val="00C03E1E"/>
    <w:rsid w:val="00C16FAC"/>
    <w:rsid w:val="00C3233C"/>
    <w:rsid w:val="00C349E1"/>
    <w:rsid w:val="00C3763A"/>
    <w:rsid w:val="00C53C87"/>
    <w:rsid w:val="00C55FF2"/>
    <w:rsid w:val="00C60281"/>
    <w:rsid w:val="00C63A69"/>
    <w:rsid w:val="00C65F87"/>
    <w:rsid w:val="00C779DA"/>
    <w:rsid w:val="00C814F7"/>
    <w:rsid w:val="00C81C04"/>
    <w:rsid w:val="00C91B4B"/>
    <w:rsid w:val="00C93DE1"/>
    <w:rsid w:val="00CA1ED0"/>
    <w:rsid w:val="00CA2E0A"/>
    <w:rsid w:val="00CA355A"/>
    <w:rsid w:val="00CB3192"/>
    <w:rsid w:val="00CB555B"/>
    <w:rsid w:val="00CC1E5C"/>
    <w:rsid w:val="00CD1043"/>
    <w:rsid w:val="00CD61E6"/>
    <w:rsid w:val="00CE2C76"/>
    <w:rsid w:val="00CE54C3"/>
    <w:rsid w:val="00D03CB1"/>
    <w:rsid w:val="00D046EF"/>
    <w:rsid w:val="00D21D6B"/>
    <w:rsid w:val="00D22E33"/>
    <w:rsid w:val="00D35BBD"/>
    <w:rsid w:val="00D37FAD"/>
    <w:rsid w:val="00D4572C"/>
    <w:rsid w:val="00D500AF"/>
    <w:rsid w:val="00D503E4"/>
    <w:rsid w:val="00D5184A"/>
    <w:rsid w:val="00D55D46"/>
    <w:rsid w:val="00D5627D"/>
    <w:rsid w:val="00D6600D"/>
    <w:rsid w:val="00D70757"/>
    <w:rsid w:val="00D722AD"/>
    <w:rsid w:val="00D728D5"/>
    <w:rsid w:val="00D73C98"/>
    <w:rsid w:val="00D77483"/>
    <w:rsid w:val="00D7797C"/>
    <w:rsid w:val="00D82720"/>
    <w:rsid w:val="00D83EA1"/>
    <w:rsid w:val="00D973FA"/>
    <w:rsid w:val="00DA0937"/>
    <w:rsid w:val="00DB0B61"/>
    <w:rsid w:val="00DC03A4"/>
    <w:rsid w:val="00DD2D34"/>
    <w:rsid w:val="00DD2FB8"/>
    <w:rsid w:val="00DD467E"/>
    <w:rsid w:val="00DE136D"/>
    <w:rsid w:val="00DE4136"/>
    <w:rsid w:val="00DE4550"/>
    <w:rsid w:val="00DE4E40"/>
    <w:rsid w:val="00DE6534"/>
    <w:rsid w:val="00DF0F24"/>
    <w:rsid w:val="00DF7CF5"/>
    <w:rsid w:val="00DF7F4F"/>
    <w:rsid w:val="00E066EE"/>
    <w:rsid w:val="00E07D28"/>
    <w:rsid w:val="00E252BF"/>
    <w:rsid w:val="00E30CB9"/>
    <w:rsid w:val="00E379DC"/>
    <w:rsid w:val="00E440DC"/>
    <w:rsid w:val="00E46808"/>
    <w:rsid w:val="00E46F50"/>
    <w:rsid w:val="00E5521B"/>
    <w:rsid w:val="00E61D86"/>
    <w:rsid w:val="00E61FB1"/>
    <w:rsid w:val="00E63862"/>
    <w:rsid w:val="00E665C1"/>
    <w:rsid w:val="00E72358"/>
    <w:rsid w:val="00E72DA3"/>
    <w:rsid w:val="00E74B5D"/>
    <w:rsid w:val="00E97BD9"/>
    <w:rsid w:val="00EB39D1"/>
    <w:rsid w:val="00ED20CF"/>
    <w:rsid w:val="00ED3BA6"/>
    <w:rsid w:val="00EE0848"/>
    <w:rsid w:val="00EE1706"/>
    <w:rsid w:val="00EE1809"/>
    <w:rsid w:val="00F022AF"/>
    <w:rsid w:val="00F03B1E"/>
    <w:rsid w:val="00F03F2C"/>
    <w:rsid w:val="00F05860"/>
    <w:rsid w:val="00F1202D"/>
    <w:rsid w:val="00F217AB"/>
    <w:rsid w:val="00F35A06"/>
    <w:rsid w:val="00F435D3"/>
    <w:rsid w:val="00F46425"/>
    <w:rsid w:val="00F5078D"/>
    <w:rsid w:val="00F534FB"/>
    <w:rsid w:val="00F56FFE"/>
    <w:rsid w:val="00F6576A"/>
    <w:rsid w:val="00F818A3"/>
    <w:rsid w:val="00F904FC"/>
    <w:rsid w:val="00F935BF"/>
    <w:rsid w:val="00F94EB5"/>
    <w:rsid w:val="00FA4359"/>
    <w:rsid w:val="00FA4C84"/>
    <w:rsid w:val="00FB0F18"/>
    <w:rsid w:val="00FC5CF6"/>
    <w:rsid w:val="00FD5CDB"/>
    <w:rsid w:val="00FE18B2"/>
    <w:rsid w:val="00FE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212E2"/>
  <w15:docId w15:val="{8034530B-DC1B-429E-868A-33B563F7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A69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77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ra\Desktop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6CC2FF8C574DC3BCF716F8C2727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86C90-1265-4F3E-9776-9EEAAFBB54FC}"/>
      </w:docPartPr>
      <w:docPartBody>
        <w:p w:rsidR="00E74031" w:rsidRDefault="00527603">
          <w:pPr>
            <w:pStyle w:val="FC6CC2FF8C574DC3BCF716F8C2727C4F"/>
          </w:pPr>
          <w:r w:rsidRPr="00565B06">
            <w:t>Objective</w:t>
          </w:r>
        </w:p>
      </w:docPartBody>
    </w:docPart>
    <w:docPart>
      <w:docPartPr>
        <w:name w:val="7B96442175154C909117DE3E7BDB1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16C38-52D9-4E74-AAC2-DFA316C350A3}"/>
      </w:docPartPr>
      <w:docPartBody>
        <w:p w:rsidR="00E74031" w:rsidRDefault="00527603">
          <w:pPr>
            <w:pStyle w:val="7B96442175154C909117DE3E7BDB14E7"/>
          </w:pPr>
          <w:r w:rsidRPr="00565B06">
            <w:t>Education</w:t>
          </w:r>
        </w:p>
      </w:docPartBody>
    </w:docPart>
    <w:docPart>
      <w:docPartPr>
        <w:name w:val="16C0F47FC29942C19AEC14A3E54AA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BAC0B-B6E0-4455-BDEB-4359FACBF21C}"/>
      </w:docPartPr>
      <w:docPartBody>
        <w:p w:rsidR="00E74031" w:rsidRDefault="00527603">
          <w:pPr>
            <w:pStyle w:val="16C0F47FC29942C19AEC14A3E54AA232"/>
          </w:pPr>
          <w:r w:rsidRPr="00565B06">
            <w:t>Skills</w:t>
          </w:r>
        </w:p>
      </w:docPartBody>
    </w:docPart>
    <w:docPart>
      <w:docPartPr>
        <w:name w:val="22ACEF499AAA4D56BEE831D615E7B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23815-98C5-4DEF-B2A9-E321A9016C36}"/>
      </w:docPartPr>
      <w:docPartBody>
        <w:p w:rsidR="00E74031" w:rsidRDefault="00E31CFB" w:rsidP="00E31CFB">
          <w:pPr>
            <w:pStyle w:val="22ACEF499AAA4D56BEE831D615E7B85A"/>
          </w:pPr>
          <w:r w:rsidRPr="009D0878">
            <w:t>Address</w:t>
          </w:r>
        </w:p>
      </w:docPartBody>
    </w:docPart>
    <w:docPart>
      <w:docPartPr>
        <w:name w:val="2CE3B7C61C674ADCBA1F9867C9563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3F112-E955-4D6B-91D6-7DFDB7912C60}"/>
      </w:docPartPr>
      <w:docPartBody>
        <w:p w:rsidR="00E74031" w:rsidRDefault="00E31CFB" w:rsidP="00E31CFB">
          <w:pPr>
            <w:pStyle w:val="2CE3B7C61C674ADCBA1F9867C9563235"/>
          </w:pPr>
          <w:r w:rsidRPr="009D0878">
            <w:t>Phone</w:t>
          </w:r>
        </w:p>
      </w:docPartBody>
    </w:docPart>
    <w:docPart>
      <w:docPartPr>
        <w:name w:val="6222C61B675F4FC68FB2838FB19AD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FE689-4819-4BE4-9C3E-0640DACD73A2}"/>
      </w:docPartPr>
      <w:docPartBody>
        <w:p w:rsidR="00E74031" w:rsidRDefault="00E31CFB" w:rsidP="00E31CFB">
          <w:pPr>
            <w:pStyle w:val="6222C61B675F4FC68FB2838FB19AD0BB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1CFB"/>
    <w:rsid w:val="00057480"/>
    <w:rsid w:val="001B25F1"/>
    <w:rsid w:val="00284675"/>
    <w:rsid w:val="002E1999"/>
    <w:rsid w:val="00446799"/>
    <w:rsid w:val="004C7D23"/>
    <w:rsid w:val="00527603"/>
    <w:rsid w:val="00B472FE"/>
    <w:rsid w:val="00C10007"/>
    <w:rsid w:val="00E31CFB"/>
    <w:rsid w:val="00E63FBD"/>
    <w:rsid w:val="00E74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ECA7FD8BFE47D7A04DF45389DF488C">
    <w:name w:val="F8ECA7FD8BFE47D7A04DF45389DF488C"/>
    <w:rsid w:val="00E74031"/>
  </w:style>
  <w:style w:type="paragraph" w:customStyle="1" w:styleId="687685B1016344F48B9DDC430CA57195">
    <w:name w:val="687685B1016344F48B9DDC430CA57195"/>
    <w:rsid w:val="00E74031"/>
  </w:style>
  <w:style w:type="paragraph" w:customStyle="1" w:styleId="9BCA5E08AE8F4E31AEA21B601E45630F">
    <w:name w:val="9BCA5E08AE8F4E31AEA21B601E45630F"/>
    <w:rsid w:val="00E74031"/>
  </w:style>
  <w:style w:type="paragraph" w:customStyle="1" w:styleId="77B4EF259CDF46E4B1945870AB041CE5">
    <w:name w:val="77B4EF259CDF46E4B1945870AB041CE5"/>
    <w:rsid w:val="00E74031"/>
  </w:style>
  <w:style w:type="paragraph" w:customStyle="1" w:styleId="863F2BD88A8F4254AB0946054D4FE729">
    <w:name w:val="863F2BD88A8F4254AB0946054D4FE729"/>
    <w:rsid w:val="00E74031"/>
  </w:style>
  <w:style w:type="paragraph" w:customStyle="1" w:styleId="CE63F06524E94005956A90B17A6AD0D8">
    <w:name w:val="CE63F06524E94005956A90B17A6AD0D8"/>
    <w:rsid w:val="00E74031"/>
  </w:style>
  <w:style w:type="paragraph" w:customStyle="1" w:styleId="5E2BDAB4A5174E9F942F4A57E23B6D05">
    <w:name w:val="5E2BDAB4A5174E9F942F4A57E23B6D05"/>
    <w:rsid w:val="00E74031"/>
  </w:style>
  <w:style w:type="paragraph" w:customStyle="1" w:styleId="FC6CC2FF8C574DC3BCF716F8C2727C4F">
    <w:name w:val="FC6CC2FF8C574DC3BCF716F8C2727C4F"/>
    <w:rsid w:val="00E74031"/>
  </w:style>
  <w:style w:type="paragraph" w:customStyle="1" w:styleId="90F08CF818234868B802F36C0CA21AE2">
    <w:name w:val="90F08CF818234868B802F36C0CA21AE2"/>
    <w:rsid w:val="00E74031"/>
  </w:style>
  <w:style w:type="paragraph" w:customStyle="1" w:styleId="7B96442175154C909117DE3E7BDB14E7">
    <w:name w:val="7B96442175154C909117DE3E7BDB14E7"/>
    <w:rsid w:val="00E74031"/>
  </w:style>
  <w:style w:type="paragraph" w:customStyle="1" w:styleId="426DA20D60CA44A29E83EEAE0EE4F395">
    <w:name w:val="426DA20D60CA44A29E83EEAE0EE4F395"/>
    <w:rsid w:val="00E74031"/>
  </w:style>
  <w:style w:type="character" w:styleId="Emphasis">
    <w:name w:val="Emphasis"/>
    <w:basedOn w:val="DefaultParagraphFont"/>
    <w:uiPriority w:val="11"/>
    <w:qFormat/>
    <w:rsid w:val="00E74031"/>
    <w:rPr>
      <w:b w:val="0"/>
      <w:iCs/>
      <w:color w:val="657C9C" w:themeColor="text2" w:themeTint="BF"/>
      <w:sz w:val="26"/>
    </w:rPr>
  </w:style>
  <w:style w:type="paragraph" w:customStyle="1" w:styleId="E8B6F8718D7540129095EC2F4C669FD4">
    <w:name w:val="E8B6F8718D7540129095EC2F4C669FD4"/>
    <w:rsid w:val="00E74031"/>
  </w:style>
  <w:style w:type="paragraph" w:customStyle="1" w:styleId="F6370BC7BBE343388C6AA2E4F6552A81">
    <w:name w:val="F6370BC7BBE343388C6AA2E4F6552A81"/>
    <w:rsid w:val="00E74031"/>
  </w:style>
  <w:style w:type="paragraph" w:customStyle="1" w:styleId="F65F8C3FB52F418E8C2D82E9F078444C">
    <w:name w:val="F65F8C3FB52F418E8C2D82E9F078444C"/>
    <w:rsid w:val="00E74031"/>
  </w:style>
  <w:style w:type="paragraph" w:customStyle="1" w:styleId="683C7C5E934543E4859DBF2853C2D7BF">
    <w:name w:val="683C7C5E934543E4859DBF2853C2D7BF"/>
    <w:rsid w:val="00E74031"/>
  </w:style>
  <w:style w:type="paragraph" w:customStyle="1" w:styleId="087A5CC8DAB44308A44E99CC27B73564">
    <w:name w:val="087A5CC8DAB44308A44E99CC27B73564"/>
    <w:rsid w:val="00E74031"/>
  </w:style>
  <w:style w:type="paragraph" w:customStyle="1" w:styleId="F775463AC6A848B2A4ECD63640C225E8">
    <w:name w:val="F775463AC6A848B2A4ECD63640C225E8"/>
    <w:rsid w:val="00E74031"/>
  </w:style>
  <w:style w:type="paragraph" w:customStyle="1" w:styleId="609DAEA5E22C429497A2092B0E1E63CE">
    <w:name w:val="609DAEA5E22C429497A2092B0E1E63CE"/>
    <w:rsid w:val="00E74031"/>
  </w:style>
  <w:style w:type="paragraph" w:customStyle="1" w:styleId="6516F05585D14322A09007BAD3DDB2B6">
    <w:name w:val="6516F05585D14322A09007BAD3DDB2B6"/>
    <w:rsid w:val="00E74031"/>
  </w:style>
  <w:style w:type="paragraph" w:customStyle="1" w:styleId="2A624C8F423E4489A27ADC3525151663">
    <w:name w:val="2A624C8F423E4489A27ADC3525151663"/>
    <w:rsid w:val="00E74031"/>
  </w:style>
  <w:style w:type="paragraph" w:customStyle="1" w:styleId="0D3FC59A56134266B0536C5A454CC907">
    <w:name w:val="0D3FC59A56134266B0536C5A454CC907"/>
    <w:rsid w:val="00E74031"/>
  </w:style>
  <w:style w:type="paragraph" w:customStyle="1" w:styleId="A7315A743DF74EE18E0958ABD51CB796">
    <w:name w:val="A7315A743DF74EE18E0958ABD51CB796"/>
    <w:rsid w:val="00E74031"/>
  </w:style>
  <w:style w:type="paragraph" w:customStyle="1" w:styleId="1017F828ADC54D7292681BB2D40325D9">
    <w:name w:val="1017F828ADC54D7292681BB2D40325D9"/>
    <w:rsid w:val="00E74031"/>
  </w:style>
  <w:style w:type="paragraph" w:customStyle="1" w:styleId="0268E5349101403489BA37155C44CBB5">
    <w:name w:val="0268E5349101403489BA37155C44CBB5"/>
    <w:rsid w:val="00E74031"/>
  </w:style>
  <w:style w:type="paragraph" w:customStyle="1" w:styleId="9D7BE5950E0F4843A55DAB05438F71BC">
    <w:name w:val="9D7BE5950E0F4843A55DAB05438F71BC"/>
    <w:rsid w:val="00E74031"/>
  </w:style>
  <w:style w:type="paragraph" w:customStyle="1" w:styleId="EA120935AEBC4CC4A06D39928365C0E7">
    <w:name w:val="EA120935AEBC4CC4A06D39928365C0E7"/>
    <w:rsid w:val="00E74031"/>
  </w:style>
  <w:style w:type="paragraph" w:customStyle="1" w:styleId="51E5E44F0D364D4B9A2968B3A53AAC58">
    <w:name w:val="51E5E44F0D364D4B9A2968B3A53AAC58"/>
    <w:rsid w:val="00E74031"/>
  </w:style>
  <w:style w:type="paragraph" w:customStyle="1" w:styleId="4015B4B10D2243B89E6886FFBC22E2DA">
    <w:name w:val="4015B4B10D2243B89E6886FFBC22E2DA"/>
    <w:rsid w:val="00E74031"/>
  </w:style>
  <w:style w:type="paragraph" w:customStyle="1" w:styleId="17149BD638B34DCC88F82AD89BEE9EB5">
    <w:name w:val="17149BD638B34DCC88F82AD89BEE9EB5"/>
    <w:rsid w:val="00E74031"/>
  </w:style>
  <w:style w:type="paragraph" w:customStyle="1" w:styleId="E5EF158158B940D1980A902144021B4C">
    <w:name w:val="E5EF158158B940D1980A902144021B4C"/>
    <w:rsid w:val="00E74031"/>
  </w:style>
  <w:style w:type="paragraph" w:customStyle="1" w:styleId="86D2EBB965644F93B69D036462DED9AF">
    <w:name w:val="86D2EBB965644F93B69D036462DED9AF"/>
    <w:rsid w:val="00E74031"/>
  </w:style>
  <w:style w:type="paragraph" w:customStyle="1" w:styleId="16C0F47FC29942C19AEC14A3E54AA232">
    <w:name w:val="16C0F47FC29942C19AEC14A3E54AA232"/>
    <w:rsid w:val="00E74031"/>
  </w:style>
  <w:style w:type="paragraph" w:customStyle="1" w:styleId="9B3858E7195649DC87F2BFEB8B2ABBD9">
    <w:name w:val="9B3858E7195649DC87F2BFEB8B2ABBD9"/>
    <w:rsid w:val="00E74031"/>
  </w:style>
  <w:style w:type="paragraph" w:customStyle="1" w:styleId="A98A82C6B92D48CF840234D6F2352825">
    <w:name w:val="A98A82C6B92D48CF840234D6F2352825"/>
    <w:rsid w:val="00E74031"/>
  </w:style>
  <w:style w:type="paragraph" w:customStyle="1" w:styleId="85F824AEEC314EF3962F03174F927049">
    <w:name w:val="85F824AEEC314EF3962F03174F927049"/>
    <w:rsid w:val="00E74031"/>
  </w:style>
  <w:style w:type="paragraph" w:customStyle="1" w:styleId="04C44650090D45FAAD96E7F3B3C1B81E">
    <w:name w:val="04C44650090D45FAAD96E7F3B3C1B81E"/>
    <w:rsid w:val="00E74031"/>
  </w:style>
  <w:style w:type="paragraph" w:customStyle="1" w:styleId="A354CC60366C4028B1C2EFC0482EEBDA">
    <w:name w:val="A354CC60366C4028B1C2EFC0482EEBDA"/>
    <w:rsid w:val="00E74031"/>
  </w:style>
  <w:style w:type="paragraph" w:customStyle="1" w:styleId="85CBD8B068FB456F9DB5BDCB39513901">
    <w:name w:val="85CBD8B068FB456F9DB5BDCB39513901"/>
    <w:rsid w:val="00E74031"/>
  </w:style>
  <w:style w:type="paragraph" w:customStyle="1" w:styleId="D02983CE3EAC4B5ABEF47994ED4463B4">
    <w:name w:val="D02983CE3EAC4B5ABEF47994ED4463B4"/>
    <w:rsid w:val="00E74031"/>
  </w:style>
  <w:style w:type="paragraph" w:customStyle="1" w:styleId="23BFA43C692745C98B5FD176574073A8">
    <w:name w:val="23BFA43C692745C98B5FD176574073A8"/>
    <w:rsid w:val="00E31CFB"/>
  </w:style>
  <w:style w:type="paragraph" w:customStyle="1" w:styleId="7AE4513DB31641AD81F8E878AA75093B">
    <w:name w:val="7AE4513DB31641AD81F8E878AA75093B"/>
    <w:rsid w:val="00E31CFB"/>
  </w:style>
  <w:style w:type="paragraph" w:customStyle="1" w:styleId="B0FA07844189486C8D42B72D45BA92AF">
    <w:name w:val="B0FA07844189486C8D42B72D45BA92AF"/>
    <w:rsid w:val="00E31CFB"/>
  </w:style>
  <w:style w:type="paragraph" w:customStyle="1" w:styleId="1F9F9528D4AA42AA834563E397D8C54C">
    <w:name w:val="1F9F9528D4AA42AA834563E397D8C54C"/>
    <w:rsid w:val="00E31CFB"/>
  </w:style>
  <w:style w:type="paragraph" w:customStyle="1" w:styleId="3ECC1A16644540EA9CD73300493E4B1E">
    <w:name w:val="3ECC1A16644540EA9CD73300493E4B1E"/>
    <w:rsid w:val="00E31CFB"/>
  </w:style>
  <w:style w:type="paragraph" w:customStyle="1" w:styleId="C8AA672196A74F59B5630792CFC26BFD">
    <w:name w:val="C8AA672196A74F59B5630792CFC26BFD"/>
    <w:rsid w:val="00E31CFB"/>
  </w:style>
  <w:style w:type="paragraph" w:customStyle="1" w:styleId="9B6FAE90B98F4C8D87F494E5F978E87E">
    <w:name w:val="9B6FAE90B98F4C8D87F494E5F978E87E"/>
    <w:rsid w:val="00E31CFB"/>
  </w:style>
  <w:style w:type="paragraph" w:customStyle="1" w:styleId="1E4F7C86154D40DFB599683FCA79D292">
    <w:name w:val="1E4F7C86154D40DFB599683FCA79D292"/>
    <w:rsid w:val="00E31CFB"/>
  </w:style>
  <w:style w:type="paragraph" w:customStyle="1" w:styleId="A389AE44F337489BA60E3E5F94DC2339">
    <w:name w:val="A389AE44F337489BA60E3E5F94DC2339"/>
    <w:rsid w:val="00E31CFB"/>
  </w:style>
  <w:style w:type="paragraph" w:customStyle="1" w:styleId="642EEB32828041088D98169EC201A9F1">
    <w:name w:val="642EEB32828041088D98169EC201A9F1"/>
    <w:rsid w:val="00E31CFB"/>
  </w:style>
  <w:style w:type="paragraph" w:customStyle="1" w:styleId="70398B28471C40FE8300D810AC60397A">
    <w:name w:val="70398B28471C40FE8300D810AC60397A"/>
    <w:rsid w:val="00E31CFB"/>
  </w:style>
  <w:style w:type="paragraph" w:customStyle="1" w:styleId="B1DF8C83A7574B6DBB4ACA475B9BF63E">
    <w:name w:val="B1DF8C83A7574B6DBB4ACA475B9BF63E"/>
    <w:rsid w:val="00E31CFB"/>
  </w:style>
  <w:style w:type="paragraph" w:customStyle="1" w:styleId="DACC6A661B7641ECA8A2BB6C8FC9A46C">
    <w:name w:val="DACC6A661B7641ECA8A2BB6C8FC9A46C"/>
    <w:rsid w:val="00E31CFB"/>
  </w:style>
  <w:style w:type="paragraph" w:customStyle="1" w:styleId="B75CC9D0FA3C439A8208CDCA766A90F7">
    <w:name w:val="B75CC9D0FA3C439A8208CDCA766A90F7"/>
    <w:rsid w:val="00E31CFB"/>
  </w:style>
  <w:style w:type="paragraph" w:customStyle="1" w:styleId="B14626A62CA848FFB80B9F0ED17990C1">
    <w:name w:val="B14626A62CA848FFB80B9F0ED17990C1"/>
    <w:rsid w:val="00E31CFB"/>
  </w:style>
  <w:style w:type="paragraph" w:customStyle="1" w:styleId="22ACEF499AAA4D56BEE831D615E7B85A">
    <w:name w:val="22ACEF499AAA4D56BEE831D615E7B85A"/>
    <w:rsid w:val="00E31CFB"/>
  </w:style>
  <w:style w:type="paragraph" w:customStyle="1" w:styleId="2CE3B7C61C674ADCBA1F9867C9563235">
    <w:name w:val="2CE3B7C61C674ADCBA1F9867C9563235"/>
    <w:rsid w:val="00E31CFB"/>
  </w:style>
  <w:style w:type="paragraph" w:customStyle="1" w:styleId="6222C61B675F4FC68FB2838FB19AD0BB">
    <w:name w:val="6222C61B675F4FC68FB2838FB19AD0BB"/>
    <w:rsid w:val="00E31CFB"/>
  </w:style>
  <w:style w:type="paragraph" w:customStyle="1" w:styleId="11423BCE7B704D558D4C3F2711757E2C">
    <w:name w:val="11423BCE7B704D558D4C3F2711757E2C"/>
    <w:rsid w:val="00E31CFB"/>
  </w:style>
  <w:style w:type="paragraph" w:customStyle="1" w:styleId="C329DA5B067A4C29B83D28D797ACD722">
    <w:name w:val="C329DA5B067A4C29B83D28D797ACD722"/>
    <w:rsid w:val="00E31CFB"/>
  </w:style>
  <w:style w:type="paragraph" w:customStyle="1" w:styleId="9D74536BFC084F74BB50B96C5AB89B53">
    <w:name w:val="9D74536BFC084F74BB50B96C5AB89B53"/>
    <w:rsid w:val="00E31CFB"/>
  </w:style>
  <w:style w:type="paragraph" w:customStyle="1" w:styleId="F395EF3C79E74A0984B4E3DAE0FC0679">
    <w:name w:val="F395EF3C79E74A0984B4E3DAE0FC0679"/>
    <w:rsid w:val="00E31CFB"/>
  </w:style>
  <w:style w:type="paragraph" w:customStyle="1" w:styleId="8B1655AB39D64081A0791071AA25DEFC">
    <w:name w:val="8B1655AB39D64081A0791071AA25DEFC"/>
    <w:rsid w:val="001B25F1"/>
    <w:pPr>
      <w:spacing w:after="160" w:line="259" w:lineRule="auto"/>
    </w:pPr>
  </w:style>
  <w:style w:type="paragraph" w:customStyle="1" w:styleId="6B94D106D6E24475822CBFEA06EBCAEB">
    <w:name w:val="6B94D106D6E24475822CBFEA06EBCAEB"/>
    <w:rsid w:val="001B25F1"/>
    <w:pPr>
      <w:spacing w:after="160" w:line="259" w:lineRule="auto"/>
    </w:pPr>
  </w:style>
  <w:style w:type="paragraph" w:customStyle="1" w:styleId="1972DCD99E1540AFBE6477B8DC724938">
    <w:name w:val="1972DCD99E1540AFBE6477B8DC724938"/>
    <w:rsid w:val="001B25F1"/>
    <w:pPr>
      <w:spacing w:after="160" w:line="259" w:lineRule="auto"/>
    </w:pPr>
  </w:style>
  <w:style w:type="paragraph" w:customStyle="1" w:styleId="663AD4C6CC0B4DEB9E6EC538022821C8">
    <w:name w:val="663AD4C6CC0B4DEB9E6EC538022821C8"/>
    <w:rsid w:val="001B25F1"/>
    <w:pPr>
      <w:spacing w:after="160" w:line="259" w:lineRule="auto"/>
    </w:pPr>
  </w:style>
  <w:style w:type="paragraph" w:customStyle="1" w:styleId="41B5BC88257E45CFA81A1A9CA9089202">
    <w:name w:val="41B5BC88257E45CFA81A1A9CA9089202"/>
    <w:rsid w:val="001B25F1"/>
    <w:pPr>
      <w:spacing w:after="160" w:line="259" w:lineRule="auto"/>
    </w:pPr>
  </w:style>
  <w:style w:type="paragraph" w:customStyle="1" w:styleId="95FA41AAD29B4DF6920C0756F21C9592">
    <w:name w:val="95FA41AAD29B4DF6920C0756F21C9592"/>
    <w:rsid w:val="001B25F1"/>
    <w:pPr>
      <w:spacing w:after="160" w:line="259" w:lineRule="auto"/>
    </w:pPr>
  </w:style>
  <w:style w:type="paragraph" w:customStyle="1" w:styleId="99A878BE6F934EC8BB028F8E5B0889BE">
    <w:name w:val="99A878BE6F934EC8BB028F8E5B0889BE"/>
    <w:rsid w:val="001B25F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Plot No.321,  
12 St, Dehli Colony, Karachi, Sindh.</CompanyAddress>
  <CompanyPhone>(+92) 321 - 2215902
(+92) 312 - 8454549  </CompanyPhone>
  <CompanyFax/>
  <CompanyEmail>Sjunaid447
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654628-7E5B-4E55-8692-4491A84D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</dc:creator>
  <cp:lastModifiedBy>Windows User</cp:lastModifiedBy>
  <cp:revision>2</cp:revision>
  <cp:lastPrinted>2021-01-15T12:44:00Z</cp:lastPrinted>
  <dcterms:created xsi:type="dcterms:W3CDTF">2021-05-30T11:22:00Z</dcterms:created>
  <dcterms:modified xsi:type="dcterms:W3CDTF">2021-05-30T11:22:00Z</dcterms:modified>
</cp:coreProperties>
</file>